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D43C" w14:textId="77777777" w:rsidR="001E5805" w:rsidRDefault="00000000" w:rsidP="001E5805">
      <w:pPr>
        <w:pStyle w:val="HeaderSurat"/>
      </w:pPr>
      <w:r>
        <w:rPr>
          <w:noProof/>
        </w:rPr>
        <w:drawing>
          <wp:anchor distT="0" distB="0" distL="114300" distR="114300" simplePos="0" relativeHeight="251673600" behindDoc="0" locked="0" layoutInCell="0" allowOverlap="1" wp14:anchorId="661305C9" wp14:editId="02D1CC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805">
        <w:t>PEMERINTAH KABUPATEN Tulungagung</w:t>
      </w:r>
    </w:p>
    <w:p w14:paraId="63BDB1F9" w14:textId="77777777" w:rsidR="001E5805" w:rsidRDefault="001E5805" w:rsidP="001E5805">
      <w:pPr>
        <w:pStyle w:val="HeaderSurat"/>
      </w:pPr>
      <w:r>
        <w:t>KECAMATAN Kalidawir</w:t>
      </w:r>
    </w:p>
    <w:p w14:paraId="7F6195CA" w14:textId="77777777" w:rsidR="001E5805" w:rsidRDefault="001E5805" w:rsidP="001E5805">
      <w:pPr>
        <w:pStyle w:val="HeaderSurat"/>
      </w:pPr>
      <w:r>
        <w:rPr>
          <w:b/>
        </w:rPr>
        <w:t>desa Ngubalan</w:t>
      </w:r>
    </w:p>
    <w:p w14:paraId="5DBC5BA5" w14:textId="77777777" w:rsidR="001E5805" w:rsidRDefault="001E5805" w:rsidP="001E5805">
      <w:pPr>
        <w:pStyle w:val="HeaderSurat"/>
      </w:pPr>
      <w:r>
        <w:rPr>
          <w:caps w:val="0"/>
          <w:sz w:val="20"/>
        </w:rPr>
        <w:t xml:space="preserve">Jalan </w:t>
      </w:r>
      <w:proofErr w:type="spellStart"/>
      <w:r>
        <w:rPr>
          <w:caps w:val="0"/>
          <w:sz w:val="20"/>
        </w:rPr>
        <w:t>Pakunden</w:t>
      </w:r>
      <w:proofErr w:type="spellEnd"/>
      <w:r>
        <w:rPr>
          <w:caps w:val="0"/>
          <w:sz w:val="20"/>
        </w:rPr>
        <w:t xml:space="preserve"> No. 01 Desa </w:t>
      </w:r>
      <w:proofErr w:type="spellStart"/>
      <w:r>
        <w:rPr>
          <w:caps w:val="0"/>
          <w:sz w:val="20"/>
        </w:rPr>
        <w:t>Ngubalan</w:t>
      </w:r>
      <w:proofErr w:type="spellEnd"/>
      <w:r>
        <w:rPr>
          <w:caps w:val="0"/>
          <w:sz w:val="20"/>
        </w:rPr>
        <w:t xml:space="preserve"> </w:t>
      </w:r>
      <w:proofErr w:type="spellStart"/>
      <w:r>
        <w:rPr>
          <w:caps w:val="0"/>
          <w:sz w:val="20"/>
        </w:rPr>
        <w:t>Kecamatan</w:t>
      </w:r>
      <w:proofErr w:type="spellEnd"/>
      <w:r>
        <w:rPr>
          <w:caps w:val="0"/>
          <w:sz w:val="20"/>
        </w:rPr>
        <w:t xml:space="preserve"> </w:t>
      </w:r>
      <w:proofErr w:type="spellStart"/>
      <w:r>
        <w:rPr>
          <w:caps w:val="0"/>
          <w:sz w:val="20"/>
        </w:rPr>
        <w:t>Kalidawir</w:t>
      </w:r>
      <w:proofErr w:type="spellEnd"/>
      <w:r>
        <w:rPr>
          <w:caps w:val="0"/>
          <w:sz w:val="20"/>
        </w:rPr>
        <w:t xml:space="preserve"> </w:t>
      </w:r>
      <w:proofErr w:type="spellStart"/>
      <w:r>
        <w:rPr>
          <w:caps w:val="0"/>
          <w:sz w:val="20"/>
        </w:rPr>
        <w:t>Kabupaten</w:t>
      </w:r>
      <w:proofErr w:type="spellEnd"/>
      <w:r>
        <w:rPr>
          <w:caps w:val="0"/>
          <w:sz w:val="20"/>
        </w:rPr>
        <w:t xml:space="preserve"> </w:t>
      </w:r>
      <w:proofErr w:type="spellStart"/>
      <w:r>
        <w:rPr>
          <w:caps w:val="0"/>
          <w:sz w:val="20"/>
        </w:rPr>
        <w:t>Tulungagung</w:t>
      </w:r>
      <w:proofErr w:type="spellEnd"/>
      <w:r>
        <w:rPr>
          <w:caps w:val="0"/>
          <w:sz w:val="20"/>
        </w:rPr>
        <w:t xml:space="preserve"> Email: desangubalan27@gmail.com Kode Pos: 66281</w:t>
      </w:r>
    </w:p>
    <w:p w14:paraId="1E14AD1F" w14:textId="77777777" w:rsidR="001E5805" w:rsidRDefault="001E5805" w:rsidP="001E5805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14:paraId="1A42527C" w14:textId="77777777" w:rsidR="001E5805" w:rsidRPr="00DA0E0C" w:rsidRDefault="001E5805" w:rsidP="001E5805">
      <w:pPr>
        <w:jc w:val="both"/>
        <w:rPr>
          <w:rFonts w:ascii="Bookman Old Style" w:hAnsi="Bookman Old Style"/>
          <w:caps/>
          <w:sz w:val="36"/>
          <w:szCs w:val="36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  <w:t xml:space="preserve">      </w:t>
      </w:r>
    </w:p>
    <w:p w14:paraId="7D6318D0" w14:textId="26AF6D40" w:rsidR="001E5805" w:rsidRPr="008543C9" w:rsidRDefault="001E5805" w:rsidP="001E5805">
      <w:pPr>
        <w:pStyle w:val="Heading3"/>
        <w:rPr>
          <w:rFonts w:ascii="Bookman Old Style" w:hAnsi="Bookman Old Style"/>
          <w:sz w:val="34"/>
          <w:szCs w:val="34"/>
          <w:lang w:val="id-ID"/>
        </w:rPr>
      </w:pPr>
      <w:r>
        <w:rPr>
          <w:rFonts w:ascii="Bookman Old Style" w:hAnsi="Bookman Old Style"/>
          <w:sz w:val="34"/>
          <w:szCs w:val="34"/>
        </w:rPr>
        <w:t>SURAT KETERANGAN</w:t>
      </w:r>
      <w:r w:rsidR="00673C10">
        <w:rPr>
          <w:rFonts w:ascii="Bookman Old Style" w:hAnsi="Bookman Old Style"/>
          <w:sz w:val="34"/>
          <w:szCs w:val="34"/>
        </w:rPr>
        <w:t xml:space="preserve"> DOMISILI</w:t>
      </w:r>
      <w:r w:rsidR="008543C9">
        <w:rPr>
          <w:rFonts w:ascii="Bookman Old Style" w:hAnsi="Bookman Old Style"/>
          <w:sz w:val="34"/>
          <w:szCs w:val="34"/>
          <w:lang w:val="id-ID"/>
        </w:rPr>
        <w:t xml:space="preserve"> INSTANSI</w:t>
      </w:r>
    </w:p>
    <w:p w14:paraId="5DBBE57D" w14:textId="4FCE80E2" w:rsidR="001E5805" w:rsidRPr="00A43B73" w:rsidRDefault="001E5805" w:rsidP="001E5805">
      <w:pPr>
        <w:jc w:val="center"/>
        <w:rPr>
          <w:sz w:val="22"/>
          <w:szCs w:val="22"/>
        </w:rPr>
      </w:pP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Nomor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575271">
        <w:rPr>
          <w:rFonts w:ascii="Bookman Old Style" w:hAnsi="Bookman Old Style"/>
          <w:sz w:val="22"/>
          <w:szCs w:val="22"/>
        </w:rPr>
        <w:t>470/</w:t>
      </w:r>
      <w:r w:rsidR="0030268A">
        <w:rPr>
          <w:rFonts w:ascii="Bookman Old Style" w:hAnsi="Bookman Old Style"/>
          <w:sz w:val="22"/>
          <w:szCs w:val="22"/>
          <w:lang w:val="id-ID"/>
        </w:rPr>
        <w:t>{noReg}</w:t>
      </w:r>
      <w:r w:rsidRPr="00DA0E0C">
        <w:rPr>
          <w:rFonts w:ascii="Bookman Old Style" w:hAnsi="Bookman Old Style"/>
          <w:sz w:val="22"/>
          <w:szCs w:val="22"/>
        </w:rPr>
        <w:t>/</w:t>
      </w:r>
      <w:r w:rsidR="00C839CE">
        <w:rPr>
          <w:rFonts w:ascii="Bookman Old Style" w:hAnsi="Bookman Old Style"/>
          <w:sz w:val="22"/>
          <w:szCs w:val="22"/>
        </w:rPr>
        <w:t>14.2013</w:t>
      </w:r>
      <w:r w:rsidRPr="00DA0E0C">
        <w:rPr>
          <w:rFonts w:ascii="Bookman Old Style" w:hAnsi="Bookman Old Style"/>
          <w:sz w:val="22"/>
          <w:szCs w:val="22"/>
        </w:rPr>
        <w:t>/2022</w:t>
      </w:r>
    </w:p>
    <w:p w14:paraId="0C5FC50E" w14:textId="77777777" w:rsidR="001E5805" w:rsidRPr="00DA0E0C" w:rsidRDefault="001E5805" w:rsidP="001E5805">
      <w:pPr>
        <w:jc w:val="center"/>
        <w:rPr>
          <w:rFonts w:ascii="Bookman Old Style" w:hAnsi="Bookman Old Style"/>
          <w:sz w:val="22"/>
          <w:szCs w:val="22"/>
        </w:rPr>
      </w:pPr>
    </w:p>
    <w:p w14:paraId="511758FE" w14:textId="77777777" w:rsidR="001E5805" w:rsidRPr="005C7F31" w:rsidRDefault="001E5805" w:rsidP="001E5805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ini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Desa </w:t>
      </w:r>
      <w:proofErr w:type="spellStart"/>
      <w:r w:rsidRPr="005C7F31">
        <w:rPr>
          <w:rFonts w:ascii="Bookman Old Style" w:hAnsi="Bookman Old Style"/>
          <w:sz w:val="22"/>
          <w:szCs w:val="22"/>
        </w:rPr>
        <w:t>Ngubalan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Kecamatan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Kalidawir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Kabupaten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Tulungagung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Jawa Timur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dengan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sebenarnya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Pr="005C7F31">
        <w:rPr>
          <w:rFonts w:ascii="Bookman Old Style" w:hAnsi="Bookman Old Style"/>
          <w:sz w:val="22"/>
          <w:szCs w:val="22"/>
        </w:rPr>
        <w:t>bahwa :</w:t>
      </w:r>
      <w:proofErr w:type="gramEnd"/>
    </w:p>
    <w:p w14:paraId="07BDD6E1" w14:textId="77777777" w:rsidR="001E5805" w:rsidRPr="00DA0E0C" w:rsidRDefault="001E5805" w:rsidP="001E5805">
      <w:pPr>
        <w:pStyle w:val="BodyText"/>
        <w:rPr>
          <w:rFonts w:ascii="Bookman Old Style" w:hAnsi="Bookman Old Style"/>
          <w:sz w:val="22"/>
          <w:szCs w:val="22"/>
        </w:rPr>
      </w:pPr>
    </w:p>
    <w:p w14:paraId="18E9179C" w14:textId="1BB96A83" w:rsidR="001E5805" w:rsidRPr="00673C10" w:rsidRDefault="001E5805" w:rsidP="001E580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 w:rsidR="008543C9">
        <w:rPr>
          <w:rFonts w:ascii="Bookman Old Style" w:hAnsi="Bookman Old Style"/>
          <w:sz w:val="22"/>
          <w:szCs w:val="22"/>
          <w:lang w:val="id-ID"/>
        </w:rPr>
        <w:t xml:space="preserve"> Instansi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b/>
          <w:sz w:val="22"/>
          <w:szCs w:val="22"/>
          <w:lang w:val="id-ID"/>
        </w:rPr>
        <w:t>{nama}</w:t>
      </w:r>
    </w:p>
    <w:p w14:paraId="281B9089" w14:textId="74586774" w:rsidR="001E5805" w:rsidRPr="00DA0E0C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{alamat}</w:t>
      </w:r>
    </w:p>
    <w:p w14:paraId="2C8B39CD" w14:textId="77777777" w:rsidR="001E5805" w:rsidRDefault="001E5805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EC4DA6E" w14:textId="6AC5BBF0" w:rsidR="008543C9" w:rsidRPr="008543C9" w:rsidRDefault="008543C9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  <w:proofErr w:type="spellStart"/>
      <w:r w:rsidRPr="008543C9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8543C9">
        <w:rPr>
          <w:rFonts w:ascii="Bookman Old Style" w:hAnsi="Bookman Old Style"/>
          <w:sz w:val="22"/>
          <w:szCs w:val="22"/>
        </w:rPr>
        <w:t xml:space="preserve"> bahwa </w:t>
      </w:r>
      <w:r w:rsidRPr="008543C9">
        <w:rPr>
          <w:rFonts w:ascii="Bookman Old Style" w:hAnsi="Bookman Old Style"/>
          <w:b/>
          <w:bCs/>
          <w:sz w:val="22"/>
          <w:szCs w:val="22"/>
          <w:lang w:val="id-ID"/>
        </w:rPr>
        <w:t>{nama}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Pr="008543C9">
        <w:rPr>
          <w:rFonts w:ascii="Bookman Old Style" w:hAnsi="Bookman Old Style"/>
          <w:sz w:val="22"/>
          <w:szCs w:val="22"/>
        </w:rPr>
        <w:t>tersebut</w:t>
      </w:r>
      <w:proofErr w:type="spellEnd"/>
      <w:r w:rsidRPr="008543C9">
        <w:rPr>
          <w:rFonts w:ascii="Bookman Old Style" w:hAnsi="Bookman Old Style"/>
          <w:sz w:val="22"/>
          <w:szCs w:val="22"/>
        </w:rPr>
        <w:t xml:space="preserve"> di atas </w:t>
      </w:r>
      <w:proofErr w:type="spellStart"/>
      <w:r w:rsidRPr="008543C9">
        <w:rPr>
          <w:rFonts w:ascii="Bookman Old Style" w:hAnsi="Bookman Old Style"/>
          <w:sz w:val="22"/>
          <w:szCs w:val="22"/>
        </w:rPr>
        <w:t>benar-benar</w:t>
      </w:r>
      <w:proofErr w:type="spellEnd"/>
      <w:r w:rsidRPr="008543C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543C9">
        <w:rPr>
          <w:rFonts w:ascii="Bookman Old Style" w:hAnsi="Bookman Old Style"/>
          <w:sz w:val="22"/>
          <w:szCs w:val="22"/>
        </w:rPr>
        <w:t>berdomisili</w:t>
      </w:r>
      <w:proofErr w:type="spellEnd"/>
      <w:r w:rsidRPr="008543C9">
        <w:rPr>
          <w:rFonts w:ascii="Bookman Old Style" w:hAnsi="Bookman Old Style"/>
          <w:sz w:val="22"/>
          <w:szCs w:val="22"/>
        </w:rPr>
        <w:t xml:space="preserve"> di </w:t>
      </w:r>
      <w:r>
        <w:rPr>
          <w:rFonts w:ascii="Bookman Old Style" w:hAnsi="Bookman Old Style"/>
          <w:sz w:val="22"/>
          <w:szCs w:val="22"/>
          <w:lang w:val="id-ID"/>
        </w:rPr>
        <w:t>{alamat}</w:t>
      </w:r>
    </w:p>
    <w:p w14:paraId="14A4A19F" w14:textId="77777777" w:rsidR="008543C9" w:rsidRPr="00DA0E0C" w:rsidRDefault="008543C9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85CF7FF" w14:textId="0A7EA773" w:rsidR="001E5805" w:rsidRPr="00DA0E0C" w:rsidRDefault="008543C9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 w:rsidRPr="008543C9">
        <w:rPr>
          <w:rFonts w:ascii="Bookman Old Style" w:hAnsi="Bookman Old Style"/>
          <w:sz w:val="22"/>
          <w:szCs w:val="22"/>
        </w:rPr>
        <w:t>Demikian</w:t>
      </w:r>
      <w:proofErr w:type="spellEnd"/>
      <w:r w:rsidRPr="008543C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543C9">
        <w:rPr>
          <w:rFonts w:ascii="Bookman Old Style" w:hAnsi="Bookman Old Style"/>
          <w:sz w:val="22"/>
          <w:szCs w:val="22"/>
        </w:rPr>
        <w:t>surat</w:t>
      </w:r>
      <w:proofErr w:type="spellEnd"/>
      <w:r w:rsidRPr="008543C9">
        <w:rPr>
          <w:rFonts w:ascii="Bookman Old Style" w:hAnsi="Bookman Old Style"/>
          <w:sz w:val="22"/>
          <w:szCs w:val="22"/>
        </w:rPr>
        <w:t xml:space="preserve"> keterangan </w:t>
      </w:r>
      <w:proofErr w:type="spellStart"/>
      <w:r w:rsidRPr="008543C9">
        <w:rPr>
          <w:rFonts w:ascii="Bookman Old Style" w:hAnsi="Bookman Old Style"/>
          <w:sz w:val="22"/>
          <w:szCs w:val="22"/>
        </w:rPr>
        <w:t>Keterangan</w:t>
      </w:r>
      <w:proofErr w:type="spellEnd"/>
      <w:r w:rsidRPr="008543C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543C9">
        <w:rPr>
          <w:rFonts w:ascii="Bookman Old Style" w:hAnsi="Bookman Old Style"/>
          <w:sz w:val="22"/>
          <w:szCs w:val="22"/>
        </w:rPr>
        <w:t>domisili</w:t>
      </w:r>
      <w:proofErr w:type="spellEnd"/>
      <w:r w:rsidRPr="008543C9">
        <w:rPr>
          <w:rFonts w:ascii="Bookman Old Style" w:hAnsi="Bookman Old Style"/>
          <w:sz w:val="22"/>
          <w:szCs w:val="22"/>
        </w:rPr>
        <w:t xml:space="preserve"> ini </w:t>
      </w:r>
      <w:proofErr w:type="spellStart"/>
      <w:r w:rsidRPr="008543C9">
        <w:rPr>
          <w:rFonts w:ascii="Bookman Old Style" w:hAnsi="Bookman Old Style"/>
          <w:sz w:val="22"/>
          <w:szCs w:val="22"/>
        </w:rPr>
        <w:t>dibuat</w:t>
      </w:r>
      <w:proofErr w:type="spellEnd"/>
      <w:r w:rsidRPr="008543C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543C9">
        <w:rPr>
          <w:rFonts w:ascii="Bookman Old Style" w:hAnsi="Bookman Old Style"/>
          <w:sz w:val="22"/>
          <w:szCs w:val="22"/>
        </w:rPr>
        <w:t>untuk</w:t>
      </w:r>
      <w:proofErr w:type="spellEnd"/>
      <w:r w:rsidRPr="008543C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543C9">
        <w:rPr>
          <w:rFonts w:ascii="Bookman Old Style" w:hAnsi="Bookman Old Style"/>
          <w:sz w:val="22"/>
          <w:szCs w:val="22"/>
        </w:rPr>
        <w:t>dapatnya</w:t>
      </w:r>
      <w:proofErr w:type="spellEnd"/>
      <w:r w:rsidRPr="008543C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543C9">
        <w:rPr>
          <w:rFonts w:ascii="Bookman Old Style" w:hAnsi="Bookman Old Style"/>
          <w:sz w:val="22"/>
          <w:szCs w:val="22"/>
        </w:rPr>
        <w:t>digunakan</w:t>
      </w:r>
      <w:proofErr w:type="spellEnd"/>
      <w:r w:rsidRPr="008543C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543C9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8543C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543C9">
        <w:rPr>
          <w:rFonts w:ascii="Bookman Old Style" w:hAnsi="Bookman Old Style"/>
          <w:sz w:val="22"/>
          <w:szCs w:val="22"/>
        </w:rPr>
        <w:t>perlunya</w:t>
      </w:r>
      <w:proofErr w:type="spellEnd"/>
      <w:r w:rsidRPr="008543C9">
        <w:rPr>
          <w:rFonts w:ascii="Bookman Old Style" w:hAnsi="Bookman Old Style"/>
          <w:sz w:val="22"/>
          <w:szCs w:val="22"/>
        </w:rPr>
        <w:t>.</w:t>
      </w:r>
    </w:p>
    <w:p w14:paraId="61A2D045" w14:textId="77777777" w:rsidR="001E5805" w:rsidRPr="00DA0E0C" w:rsidRDefault="001E5805" w:rsidP="001E5805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398"/>
      </w:tblGrid>
      <w:tr w:rsidR="001E5805" w:rsidRPr="00C71F67" w14:paraId="4B992C92" w14:textId="77777777" w:rsidTr="001E5805">
        <w:tblPrEx>
          <w:tblCellMar>
            <w:top w:w="0" w:type="dxa"/>
            <w:bottom w:w="0" w:type="dxa"/>
          </w:tblCellMar>
        </w:tblPrEx>
        <w:trPr>
          <w:trHeight w:val="2104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CD0B7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27FDAAA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  <w:proofErr w:type="spellStart"/>
            <w:r w:rsidRPr="0041438B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Pemegang</w:t>
            </w:r>
            <w:proofErr w:type="spellEnd"/>
            <w:r w:rsidRPr="0041438B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 xml:space="preserve"> Surat</w:t>
            </w:r>
          </w:p>
          <w:p w14:paraId="2DF491F6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1A905AEB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2EFCA6F7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2D9E110C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2400BF7F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4BBF1F36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fldChar w:fldCharType="begin"/>
            </w: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instrText xml:space="preserve"> MERGEFIELD NAMA </w:instrText>
            </w: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fldChar w:fldCharType="separate"/>
            </w:r>
            <w:r w:rsidR="000E053C" w:rsidRPr="00B2604F">
              <w:rPr>
                <w:rFonts w:ascii="Bookman Old Style" w:hAnsi="Bookman Old Style"/>
                <w:b/>
                <w:noProof/>
                <w:color w:val="FFFFFF" w:themeColor="background1"/>
                <w:sz w:val="22"/>
                <w:szCs w:val="22"/>
              </w:rPr>
              <w:t>SUNARTI</w:t>
            </w: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fldChar w:fldCharType="end"/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D3DAB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3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3CE45" w14:textId="09E4274A" w:rsidR="001E5805" w:rsidRPr="0030268A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Ngubalan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30268A">
              <w:rPr>
                <w:rFonts w:ascii="Bookman Old Style" w:hAnsi="Bookman Old Style"/>
                <w:sz w:val="22"/>
                <w:szCs w:val="22"/>
                <w:lang w:val="id-ID"/>
              </w:rPr>
              <w:t>{tglSurat}</w:t>
            </w:r>
          </w:p>
          <w:p w14:paraId="529CFE5D" w14:textId="77777777" w:rsidR="006C234A" w:rsidRDefault="001E5805" w:rsidP="008D1C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Kepala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Desa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Ngubalan</w:t>
            </w:r>
            <w:proofErr w:type="spellEnd"/>
            <w:r w:rsidR="008D1CFA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14:paraId="6BD712B2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F5197F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9DFE717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DB141E8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43A5857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D5BF37E" w14:textId="77777777" w:rsidR="001E5805" w:rsidRPr="00C71F67" w:rsidRDefault="008D1CFA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SISWANTO</w:t>
            </w:r>
          </w:p>
        </w:tc>
      </w:tr>
    </w:tbl>
    <w:p w14:paraId="4E4FCA5C" w14:textId="77777777" w:rsidR="001E5805" w:rsidRDefault="001E5805" w:rsidP="00673C10">
      <w:pPr>
        <w:suppressAutoHyphens w:val="0"/>
        <w:autoSpaceDN/>
        <w:rPr>
          <w:rFonts w:ascii="Bookman Old Style" w:hAnsi="Bookman Old Style"/>
          <w:caps/>
          <w:sz w:val="36"/>
          <w:szCs w:val="36"/>
        </w:rPr>
      </w:pPr>
    </w:p>
    <w:sectPr w:rsidR="001E5805" w:rsidSect="001510F3">
      <w:pgSz w:w="12240" w:h="18720" w:code="14"/>
      <w:pgMar w:top="851" w:right="1009" w:bottom="567" w:left="1009" w:header="720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FF80" w14:textId="77777777" w:rsidR="00E73CE5" w:rsidRDefault="00E73CE5">
      <w:r>
        <w:separator/>
      </w:r>
    </w:p>
  </w:endnote>
  <w:endnote w:type="continuationSeparator" w:id="0">
    <w:p w14:paraId="25276B39" w14:textId="77777777" w:rsidR="00E73CE5" w:rsidRDefault="00E73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AECEA" w14:textId="77777777" w:rsidR="00E73CE5" w:rsidRDefault="00E73CE5">
      <w:r>
        <w:rPr>
          <w:color w:val="000000"/>
        </w:rPr>
        <w:separator/>
      </w:r>
    </w:p>
  </w:footnote>
  <w:footnote w:type="continuationSeparator" w:id="0">
    <w:p w14:paraId="7C40FFC6" w14:textId="77777777" w:rsidR="00E73CE5" w:rsidRDefault="00E73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487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4103EA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4902F4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5A23A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541144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5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8A237F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D6C07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8442918">
    <w:abstractNumId w:val="5"/>
  </w:num>
  <w:num w:numId="2" w16cid:durableId="1555966403">
    <w:abstractNumId w:val="6"/>
  </w:num>
  <w:num w:numId="3" w16cid:durableId="1760059668">
    <w:abstractNumId w:val="1"/>
  </w:num>
  <w:num w:numId="4" w16cid:durableId="12659951">
    <w:abstractNumId w:val="4"/>
  </w:num>
  <w:num w:numId="5" w16cid:durableId="435179756">
    <w:abstractNumId w:val="0"/>
  </w:num>
  <w:num w:numId="6" w16cid:durableId="743599738">
    <w:abstractNumId w:val="3"/>
  </w:num>
  <w:num w:numId="7" w16cid:durableId="2099446571">
    <w:abstractNumId w:val="7"/>
  </w:num>
  <w:num w:numId="8" w16cid:durableId="1082751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4519"/>
    <w:rsid w:val="0000506B"/>
    <w:rsid w:val="00007471"/>
    <w:rsid w:val="00021E34"/>
    <w:rsid w:val="0002358D"/>
    <w:rsid w:val="00027417"/>
    <w:rsid w:val="00042D52"/>
    <w:rsid w:val="000911C6"/>
    <w:rsid w:val="00094283"/>
    <w:rsid w:val="000A3479"/>
    <w:rsid w:val="000D1CF8"/>
    <w:rsid w:val="000D3F9F"/>
    <w:rsid w:val="000D757B"/>
    <w:rsid w:val="000E053C"/>
    <w:rsid w:val="000E5E74"/>
    <w:rsid w:val="000F1461"/>
    <w:rsid w:val="000F6C8F"/>
    <w:rsid w:val="001120EE"/>
    <w:rsid w:val="00115349"/>
    <w:rsid w:val="00115F63"/>
    <w:rsid w:val="00116942"/>
    <w:rsid w:val="00120383"/>
    <w:rsid w:val="00121191"/>
    <w:rsid w:val="00124BF3"/>
    <w:rsid w:val="0012691D"/>
    <w:rsid w:val="00133DC9"/>
    <w:rsid w:val="001368CC"/>
    <w:rsid w:val="00140CE3"/>
    <w:rsid w:val="0014162D"/>
    <w:rsid w:val="00144203"/>
    <w:rsid w:val="001451CE"/>
    <w:rsid w:val="001451FB"/>
    <w:rsid w:val="00150340"/>
    <w:rsid w:val="00150735"/>
    <w:rsid w:val="001510F3"/>
    <w:rsid w:val="00157025"/>
    <w:rsid w:val="00167F8F"/>
    <w:rsid w:val="00170AF1"/>
    <w:rsid w:val="00175503"/>
    <w:rsid w:val="00196881"/>
    <w:rsid w:val="00197C4B"/>
    <w:rsid w:val="001A4F32"/>
    <w:rsid w:val="001A5A60"/>
    <w:rsid w:val="001E50AE"/>
    <w:rsid w:val="001E5805"/>
    <w:rsid w:val="00204561"/>
    <w:rsid w:val="00212B04"/>
    <w:rsid w:val="002258F2"/>
    <w:rsid w:val="002326C0"/>
    <w:rsid w:val="002531E4"/>
    <w:rsid w:val="00256A11"/>
    <w:rsid w:val="0026289C"/>
    <w:rsid w:val="00270274"/>
    <w:rsid w:val="00276B7A"/>
    <w:rsid w:val="00286EEA"/>
    <w:rsid w:val="002A79EB"/>
    <w:rsid w:val="002B3A0F"/>
    <w:rsid w:val="002C3E99"/>
    <w:rsid w:val="002C5F36"/>
    <w:rsid w:val="002D1EF6"/>
    <w:rsid w:val="002D3EFD"/>
    <w:rsid w:val="002E6072"/>
    <w:rsid w:val="0030268A"/>
    <w:rsid w:val="003128C7"/>
    <w:rsid w:val="0032215C"/>
    <w:rsid w:val="00333849"/>
    <w:rsid w:val="00350F8E"/>
    <w:rsid w:val="00352BE7"/>
    <w:rsid w:val="00354882"/>
    <w:rsid w:val="00366A4E"/>
    <w:rsid w:val="00373DB2"/>
    <w:rsid w:val="003819BC"/>
    <w:rsid w:val="00386EBF"/>
    <w:rsid w:val="00393EBA"/>
    <w:rsid w:val="00394D20"/>
    <w:rsid w:val="003A3996"/>
    <w:rsid w:val="003E00FB"/>
    <w:rsid w:val="003E044D"/>
    <w:rsid w:val="003E2E55"/>
    <w:rsid w:val="003E44B9"/>
    <w:rsid w:val="003E7FD9"/>
    <w:rsid w:val="003F3FA3"/>
    <w:rsid w:val="0041438B"/>
    <w:rsid w:val="0041634B"/>
    <w:rsid w:val="004248FB"/>
    <w:rsid w:val="00426E65"/>
    <w:rsid w:val="00430D2D"/>
    <w:rsid w:val="004471CA"/>
    <w:rsid w:val="00447CDD"/>
    <w:rsid w:val="00447D5A"/>
    <w:rsid w:val="004539E2"/>
    <w:rsid w:val="00473A06"/>
    <w:rsid w:val="00474D74"/>
    <w:rsid w:val="00475822"/>
    <w:rsid w:val="00475A31"/>
    <w:rsid w:val="004B60F8"/>
    <w:rsid w:val="004C25BC"/>
    <w:rsid w:val="004D06A1"/>
    <w:rsid w:val="004D5512"/>
    <w:rsid w:val="004F677B"/>
    <w:rsid w:val="00501CBD"/>
    <w:rsid w:val="00506D16"/>
    <w:rsid w:val="00511111"/>
    <w:rsid w:val="00513EB0"/>
    <w:rsid w:val="00524D00"/>
    <w:rsid w:val="0052674F"/>
    <w:rsid w:val="005366CE"/>
    <w:rsid w:val="00536A99"/>
    <w:rsid w:val="005373B2"/>
    <w:rsid w:val="00547769"/>
    <w:rsid w:val="00556054"/>
    <w:rsid w:val="00575271"/>
    <w:rsid w:val="0058275D"/>
    <w:rsid w:val="0058504F"/>
    <w:rsid w:val="005908F5"/>
    <w:rsid w:val="00591F34"/>
    <w:rsid w:val="00596CC3"/>
    <w:rsid w:val="005A4EC0"/>
    <w:rsid w:val="005B3D2F"/>
    <w:rsid w:val="005C7F31"/>
    <w:rsid w:val="005E284B"/>
    <w:rsid w:val="005E32BD"/>
    <w:rsid w:val="005E49DD"/>
    <w:rsid w:val="005E65E3"/>
    <w:rsid w:val="005F0CFA"/>
    <w:rsid w:val="00602A7B"/>
    <w:rsid w:val="00605F5F"/>
    <w:rsid w:val="00607560"/>
    <w:rsid w:val="00627A22"/>
    <w:rsid w:val="00630DE2"/>
    <w:rsid w:val="00642416"/>
    <w:rsid w:val="00656010"/>
    <w:rsid w:val="00657E8C"/>
    <w:rsid w:val="00662435"/>
    <w:rsid w:val="0066614D"/>
    <w:rsid w:val="00673C10"/>
    <w:rsid w:val="00680B4F"/>
    <w:rsid w:val="00683A8C"/>
    <w:rsid w:val="006919F6"/>
    <w:rsid w:val="00694E09"/>
    <w:rsid w:val="006A1324"/>
    <w:rsid w:val="006B1669"/>
    <w:rsid w:val="006B20AF"/>
    <w:rsid w:val="006B7E59"/>
    <w:rsid w:val="006C234A"/>
    <w:rsid w:val="006C27C1"/>
    <w:rsid w:val="006C5D22"/>
    <w:rsid w:val="006D59F4"/>
    <w:rsid w:val="006E196D"/>
    <w:rsid w:val="006E4CF0"/>
    <w:rsid w:val="00713D1C"/>
    <w:rsid w:val="00721BD1"/>
    <w:rsid w:val="00723246"/>
    <w:rsid w:val="00723FBC"/>
    <w:rsid w:val="0073712F"/>
    <w:rsid w:val="00755644"/>
    <w:rsid w:val="00772899"/>
    <w:rsid w:val="00780D02"/>
    <w:rsid w:val="007928B5"/>
    <w:rsid w:val="007A0A88"/>
    <w:rsid w:val="007B01E3"/>
    <w:rsid w:val="007B1547"/>
    <w:rsid w:val="007B19B2"/>
    <w:rsid w:val="007B1D8E"/>
    <w:rsid w:val="007C6DF1"/>
    <w:rsid w:val="007E6808"/>
    <w:rsid w:val="007E6BC7"/>
    <w:rsid w:val="007F1F33"/>
    <w:rsid w:val="007F2BEB"/>
    <w:rsid w:val="00800B61"/>
    <w:rsid w:val="00804F9C"/>
    <w:rsid w:val="00805067"/>
    <w:rsid w:val="00822B33"/>
    <w:rsid w:val="0082658E"/>
    <w:rsid w:val="00827FB8"/>
    <w:rsid w:val="008311AA"/>
    <w:rsid w:val="00833D99"/>
    <w:rsid w:val="00846B3C"/>
    <w:rsid w:val="00851EB4"/>
    <w:rsid w:val="008543C9"/>
    <w:rsid w:val="00871247"/>
    <w:rsid w:val="00883B4E"/>
    <w:rsid w:val="00884161"/>
    <w:rsid w:val="00887F96"/>
    <w:rsid w:val="008A6AA2"/>
    <w:rsid w:val="008A6F1D"/>
    <w:rsid w:val="008B2698"/>
    <w:rsid w:val="008B4A39"/>
    <w:rsid w:val="008D1CFA"/>
    <w:rsid w:val="008D207E"/>
    <w:rsid w:val="008D30E0"/>
    <w:rsid w:val="008D314F"/>
    <w:rsid w:val="008D3722"/>
    <w:rsid w:val="008E2159"/>
    <w:rsid w:val="008E5818"/>
    <w:rsid w:val="008E629C"/>
    <w:rsid w:val="008F0ED6"/>
    <w:rsid w:val="0090245C"/>
    <w:rsid w:val="00910A84"/>
    <w:rsid w:val="00912FCE"/>
    <w:rsid w:val="00925FCF"/>
    <w:rsid w:val="00926FB1"/>
    <w:rsid w:val="00944AFF"/>
    <w:rsid w:val="00950D6F"/>
    <w:rsid w:val="00956E89"/>
    <w:rsid w:val="00971289"/>
    <w:rsid w:val="00981966"/>
    <w:rsid w:val="0098688A"/>
    <w:rsid w:val="009A1B65"/>
    <w:rsid w:val="009A4229"/>
    <w:rsid w:val="009B0F54"/>
    <w:rsid w:val="009B1ED2"/>
    <w:rsid w:val="009B47FF"/>
    <w:rsid w:val="009B5458"/>
    <w:rsid w:val="009B65D4"/>
    <w:rsid w:val="009D0830"/>
    <w:rsid w:val="009D1B7C"/>
    <w:rsid w:val="009D1D29"/>
    <w:rsid w:val="009F30CF"/>
    <w:rsid w:val="009F672C"/>
    <w:rsid w:val="00A0792A"/>
    <w:rsid w:val="00A11A22"/>
    <w:rsid w:val="00A16BF9"/>
    <w:rsid w:val="00A24263"/>
    <w:rsid w:val="00A26AA6"/>
    <w:rsid w:val="00A26F3B"/>
    <w:rsid w:val="00A271B4"/>
    <w:rsid w:val="00A43B73"/>
    <w:rsid w:val="00A532BA"/>
    <w:rsid w:val="00A60E36"/>
    <w:rsid w:val="00A7331A"/>
    <w:rsid w:val="00A9041E"/>
    <w:rsid w:val="00A910F5"/>
    <w:rsid w:val="00A91F6D"/>
    <w:rsid w:val="00A929F6"/>
    <w:rsid w:val="00A9351D"/>
    <w:rsid w:val="00A93901"/>
    <w:rsid w:val="00AA7541"/>
    <w:rsid w:val="00AA7EAB"/>
    <w:rsid w:val="00AB5174"/>
    <w:rsid w:val="00AB5FF5"/>
    <w:rsid w:val="00AB7EC3"/>
    <w:rsid w:val="00AD0D8D"/>
    <w:rsid w:val="00AD267B"/>
    <w:rsid w:val="00AE5F58"/>
    <w:rsid w:val="00AF216E"/>
    <w:rsid w:val="00AF232A"/>
    <w:rsid w:val="00AF2D5E"/>
    <w:rsid w:val="00AF322E"/>
    <w:rsid w:val="00B0452A"/>
    <w:rsid w:val="00B04C97"/>
    <w:rsid w:val="00B2604F"/>
    <w:rsid w:val="00B27947"/>
    <w:rsid w:val="00B33D15"/>
    <w:rsid w:val="00B356AB"/>
    <w:rsid w:val="00B564F2"/>
    <w:rsid w:val="00B657F2"/>
    <w:rsid w:val="00B67A8F"/>
    <w:rsid w:val="00B84CD4"/>
    <w:rsid w:val="00BA07B7"/>
    <w:rsid w:val="00BB2A41"/>
    <w:rsid w:val="00BB780E"/>
    <w:rsid w:val="00BC5F6C"/>
    <w:rsid w:val="00BE4383"/>
    <w:rsid w:val="00C00A87"/>
    <w:rsid w:val="00C14D39"/>
    <w:rsid w:val="00C33D46"/>
    <w:rsid w:val="00C35EAA"/>
    <w:rsid w:val="00C41B85"/>
    <w:rsid w:val="00C5113C"/>
    <w:rsid w:val="00C57C54"/>
    <w:rsid w:val="00C71F67"/>
    <w:rsid w:val="00C74F12"/>
    <w:rsid w:val="00C839CE"/>
    <w:rsid w:val="00C87934"/>
    <w:rsid w:val="00C929B5"/>
    <w:rsid w:val="00C93754"/>
    <w:rsid w:val="00C9443D"/>
    <w:rsid w:val="00CA5DBC"/>
    <w:rsid w:val="00CA77ED"/>
    <w:rsid w:val="00CB260B"/>
    <w:rsid w:val="00CB5EB5"/>
    <w:rsid w:val="00CC1D41"/>
    <w:rsid w:val="00CC3268"/>
    <w:rsid w:val="00CD43E3"/>
    <w:rsid w:val="00CE1E33"/>
    <w:rsid w:val="00CE6D9A"/>
    <w:rsid w:val="00CF58EC"/>
    <w:rsid w:val="00CF5EC2"/>
    <w:rsid w:val="00CF6A3D"/>
    <w:rsid w:val="00D0002A"/>
    <w:rsid w:val="00D06023"/>
    <w:rsid w:val="00D14BC9"/>
    <w:rsid w:val="00D20077"/>
    <w:rsid w:val="00D259A9"/>
    <w:rsid w:val="00D33FF2"/>
    <w:rsid w:val="00D52396"/>
    <w:rsid w:val="00D64042"/>
    <w:rsid w:val="00D64326"/>
    <w:rsid w:val="00D75552"/>
    <w:rsid w:val="00D823E6"/>
    <w:rsid w:val="00D83BD3"/>
    <w:rsid w:val="00D83D27"/>
    <w:rsid w:val="00DA0E0C"/>
    <w:rsid w:val="00DA354F"/>
    <w:rsid w:val="00DB725A"/>
    <w:rsid w:val="00DC3314"/>
    <w:rsid w:val="00DE272B"/>
    <w:rsid w:val="00E25D3C"/>
    <w:rsid w:val="00E34656"/>
    <w:rsid w:val="00E423CA"/>
    <w:rsid w:val="00E6139A"/>
    <w:rsid w:val="00E73CE5"/>
    <w:rsid w:val="00EA1A33"/>
    <w:rsid w:val="00EA6873"/>
    <w:rsid w:val="00EB0DFC"/>
    <w:rsid w:val="00EB377B"/>
    <w:rsid w:val="00EB3BFF"/>
    <w:rsid w:val="00EE7066"/>
    <w:rsid w:val="00EF3CD7"/>
    <w:rsid w:val="00EF7B0B"/>
    <w:rsid w:val="00F102EF"/>
    <w:rsid w:val="00F15D99"/>
    <w:rsid w:val="00F15EB8"/>
    <w:rsid w:val="00F20277"/>
    <w:rsid w:val="00F23CB6"/>
    <w:rsid w:val="00F2424A"/>
    <w:rsid w:val="00F400B7"/>
    <w:rsid w:val="00F43FAA"/>
    <w:rsid w:val="00F44E74"/>
    <w:rsid w:val="00F635D1"/>
    <w:rsid w:val="00F646B3"/>
    <w:rsid w:val="00FC1971"/>
    <w:rsid w:val="00FD27C0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D7FE0"/>
  <w14:defaultImageDpi w14:val="0"/>
  <w15:docId w15:val="{CA2DB2D0-12CB-49C8-AC37-B79905BB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character" w:styleId="Hyperlink">
    <w:name w:val="Hyperlink"/>
    <w:basedOn w:val="DefaultParagraphFont"/>
    <w:uiPriority w:val="99"/>
    <w:semiHidden/>
    <w:unhideWhenUsed/>
    <w:rsid w:val="001E580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0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6C15E1-2C5A-4550-9A4E-C3D488E9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Yumen .</cp:lastModifiedBy>
  <cp:revision>2</cp:revision>
  <cp:lastPrinted>2022-11-16T04:11:00Z</cp:lastPrinted>
  <dcterms:created xsi:type="dcterms:W3CDTF">2023-08-01T06:24:00Z</dcterms:created>
  <dcterms:modified xsi:type="dcterms:W3CDTF">2023-08-01T06:24:00Z</dcterms:modified>
</cp:coreProperties>
</file>