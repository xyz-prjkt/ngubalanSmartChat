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B3F9" w14:textId="77777777" w:rsidR="00547A47" w:rsidRPr="0073712F" w:rsidRDefault="00000000" w:rsidP="00547A47">
      <w:pPr>
        <w:pStyle w:val="HeaderSurat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74F1D62" wp14:editId="412712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A47">
        <w:rPr>
          <w:noProof/>
        </w:rPr>
        <w:t xml:space="preserve">PEMERINTAH KABUPATEN </w:t>
      </w:r>
      <w:r w:rsidR="00547A47" w:rsidRPr="0073712F">
        <w:rPr>
          <w:noProof/>
        </w:rPr>
        <w:t>Tulungagung</w:t>
      </w:r>
    </w:p>
    <w:p w14:paraId="712E0802" w14:textId="77777777" w:rsidR="00547A47" w:rsidRPr="0073712F" w:rsidRDefault="00547A47" w:rsidP="00547A47">
      <w:pPr>
        <w:pStyle w:val="HeaderSurat"/>
      </w:pPr>
      <w:r w:rsidRPr="0073712F">
        <w:t>KECAMATAN Kalidawir</w:t>
      </w:r>
    </w:p>
    <w:p w14:paraId="0DF6298C" w14:textId="77777777" w:rsidR="00547A47" w:rsidRPr="00D83D27" w:rsidRDefault="00547A47" w:rsidP="00547A47">
      <w:pPr>
        <w:pStyle w:val="HeaderSurat"/>
        <w:rPr>
          <w:b/>
          <w:bCs/>
        </w:rPr>
      </w:pPr>
      <w:r>
        <w:rPr>
          <w:b/>
          <w:bCs/>
        </w:rPr>
        <w:t>desa</w:t>
      </w:r>
      <w:r w:rsidRPr="00D83D27">
        <w:rPr>
          <w:b/>
          <w:bCs/>
        </w:rPr>
        <w:t xml:space="preserve"> Ngubalan</w:t>
      </w:r>
    </w:p>
    <w:p w14:paraId="37A48ACB" w14:textId="77777777" w:rsidR="00547A47" w:rsidRPr="00605F5F" w:rsidRDefault="00547A47" w:rsidP="00547A47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Jalan Pakunden No. 01 Desa Ngubalan Kecamatan Kalidawir Kabupaten Tulungagung Email: desangubalan27@gmail.com Kode Pos: 66281</w:t>
      </w:r>
    </w:p>
    <w:p w14:paraId="3E6D6AA8" w14:textId="77777777" w:rsidR="00547A47" w:rsidRPr="00713D1C" w:rsidRDefault="00547A47" w:rsidP="00547A47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06A191DE" w14:textId="77777777" w:rsidR="00547A47" w:rsidRDefault="00547A47" w:rsidP="00547A47">
      <w:pPr>
        <w:pStyle w:val="Heading3"/>
        <w:rPr>
          <w:rFonts w:ascii="Bookman Old Style" w:hAnsi="Bookman Old Style"/>
          <w:sz w:val="34"/>
          <w:szCs w:val="34"/>
        </w:rPr>
      </w:pPr>
    </w:p>
    <w:p w14:paraId="7F659529" w14:textId="77255AFE" w:rsidR="00547A47" w:rsidRPr="00B574CA" w:rsidRDefault="00547A47" w:rsidP="00547A47">
      <w:pPr>
        <w:pStyle w:val="Heading3"/>
        <w:rPr>
          <w:rFonts w:ascii="Bookman Old Style" w:hAnsi="Bookman Old Style"/>
          <w:sz w:val="34"/>
          <w:szCs w:val="34"/>
          <w:lang w:val="id-ID"/>
        </w:rPr>
      </w:pPr>
      <w:r w:rsidRPr="00CC74B5">
        <w:rPr>
          <w:rFonts w:ascii="Bookman Old Style" w:hAnsi="Bookman Old Style"/>
          <w:sz w:val="34"/>
          <w:szCs w:val="34"/>
        </w:rPr>
        <w:t xml:space="preserve">SURAT </w:t>
      </w:r>
      <w:r w:rsidR="00B574CA">
        <w:rPr>
          <w:rFonts w:ascii="Bookman Old Style" w:hAnsi="Bookman Old Style"/>
          <w:sz w:val="34"/>
          <w:szCs w:val="34"/>
          <w:lang w:val="id-ID"/>
        </w:rPr>
        <w:t>KEMATIAN</w:t>
      </w:r>
    </w:p>
    <w:p w14:paraId="79D5B85C" w14:textId="77777777" w:rsidR="00547A47" w:rsidRPr="00DA0E0C" w:rsidRDefault="00547A47" w:rsidP="00547A47">
      <w:pPr>
        <w:jc w:val="center"/>
        <w:rPr>
          <w:rFonts w:ascii="Bookman Old Style" w:hAnsi="Bookman Old Style"/>
          <w:sz w:val="22"/>
          <w:szCs w:val="22"/>
        </w:rPr>
      </w:pPr>
    </w:p>
    <w:p w14:paraId="170E99FC" w14:textId="77777777" w:rsidR="00547A47" w:rsidRPr="005C7F31" w:rsidRDefault="00547A47" w:rsidP="00547A47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Ngubalan</w:t>
      </w:r>
      <w:r w:rsidRPr="005C7F31">
        <w:rPr>
          <w:rFonts w:ascii="Bookman Old Style" w:hAnsi="Bookman Old Style"/>
          <w:sz w:val="22"/>
          <w:szCs w:val="22"/>
        </w:rPr>
        <w:t xml:space="preserve"> Kecamatan Kalidawir</w:t>
      </w:r>
      <w:r>
        <w:rPr>
          <w:rFonts w:ascii="Bookman Old Style" w:hAnsi="Bookman Old Style"/>
          <w:sz w:val="22"/>
          <w:szCs w:val="22"/>
        </w:rPr>
        <w:t xml:space="preserve"> Kabupaten Tulungagung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Provinsi Jawa Timur </w:t>
      </w:r>
      <w:r w:rsidRPr="005C7F31">
        <w:rPr>
          <w:rFonts w:ascii="Bookman Old Style" w:hAnsi="Bookman Old Style"/>
          <w:sz w:val="22"/>
          <w:szCs w:val="22"/>
        </w:rPr>
        <w:t>menerangkan bahwa :</w:t>
      </w:r>
    </w:p>
    <w:p w14:paraId="26361611" w14:textId="77777777" w:rsidR="00547A47" w:rsidRPr="00DA0E0C" w:rsidRDefault="00547A47" w:rsidP="00547A47">
      <w:pPr>
        <w:pStyle w:val="BodyText"/>
        <w:rPr>
          <w:rFonts w:ascii="Bookman Old Style" w:hAnsi="Bookman Old Style"/>
          <w:sz w:val="22"/>
          <w:szCs w:val="22"/>
        </w:rPr>
      </w:pPr>
    </w:p>
    <w:p w14:paraId="03F94287" w14:textId="5C3CDB13" w:rsidR="00547A47" w:rsidRPr="00CC74B5" w:rsidRDefault="00547A47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</w:t>
      </w:r>
      <w:r w:rsidR="00B574CA">
        <w:rPr>
          <w:rFonts w:ascii="Bookman Old Style" w:hAnsi="Bookman Old Style"/>
          <w:sz w:val="22"/>
          <w:szCs w:val="22"/>
          <w:lang w:val="id-ID"/>
        </w:rPr>
        <w:t>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D8532D">
        <w:rPr>
          <w:rFonts w:ascii="Bookman Old Style" w:hAnsi="Bookman Old Style"/>
          <w:b/>
          <w:sz w:val="22"/>
          <w:szCs w:val="22"/>
        </w:rPr>
        <w:fldChar w:fldCharType="begin"/>
      </w:r>
      <w:r w:rsidR="00D8532D">
        <w:rPr>
          <w:rFonts w:ascii="Bookman Old Style" w:hAnsi="Bookman Old Style"/>
          <w:b/>
          <w:sz w:val="22"/>
          <w:szCs w:val="22"/>
        </w:rPr>
        <w:instrText xml:space="preserve"> MERGEFIELD NAMA </w:instrText>
      </w:r>
      <w:r w:rsidR="00D8532D">
        <w:rPr>
          <w:rFonts w:ascii="Bookman Old Style" w:hAnsi="Bookman Old Style"/>
          <w:b/>
          <w:sz w:val="22"/>
          <w:szCs w:val="22"/>
        </w:rPr>
        <w:fldChar w:fldCharType="separate"/>
      </w:r>
      <w:r w:rsidR="00B574CA">
        <w:rPr>
          <w:rFonts w:ascii="Bookman Old Style" w:hAnsi="Bookman Old Style"/>
          <w:b/>
          <w:noProof/>
          <w:sz w:val="22"/>
          <w:szCs w:val="22"/>
          <w:lang w:val="id-ID"/>
        </w:rPr>
        <w:t>{nama}</w:t>
      </w:r>
      <w:r w:rsidR="00D8532D">
        <w:rPr>
          <w:rFonts w:ascii="Bookman Old Style" w:hAnsi="Bookman Old Style"/>
          <w:b/>
          <w:sz w:val="22"/>
          <w:szCs w:val="22"/>
        </w:rPr>
        <w:fldChar w:fldCharType="end"/>
      </w:r>
      <w:r w:rsidR="00CC1578">
        <w:rPr>
          <w:rFonts w:ascii="Bookman Old Style" w:hAnsi="Bookman Old Style"/>
          <w:b/>
          <w:sz w:val="22"/>
          <w:szCs w:val="22"/>
        </w:rPr>
        <w:t xml:space="preserve"> </w:t>
      </w:r>
    </w:p>
    <w:p w14:paraId="0C79D8F0" w14:textId="346F8A66" w:rsidR="00547A47" w:rsidRDefault="00B574CA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lang w:val="id-ID"/>
        </w:rPr>
        <w:t>Jenis Kelamin</w:t>
      </w:r>
      <w:r w:rsidR="00547A47">
        <w:rPr>
          <w:rFonts w:ascii="Bookman Old Style" w:hAnsi="Bookman Old Style"/>
          <w:sz w:val="22"/>
          <w:szCs w:val="22"/>
        </w:rPr>
        <w:tab/>
        <w:t>:</w:t>
      </w:r>
      <w:r w:rsidR="00547A47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{jenisKelamin}</w:t>
      </w:r>
    </w:p>
    <w:p w14:paraId="398422E4" w14:textId="32661166" w:rsidR="00AA69DB" w:rsidRDefault="00B574CA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lang w:val="id-ID"/>
        </w:rPr>
        <w:t>Alamat Terakhir</w:t>
      </w:r>
      <w:r w:rsidR="00AA69DB">
        <w:rPr>
          <w:rFonts w:ascii="Bookman Old Style" w:hAnsi="Bookman Old Style"/>
          <w:sz w:val="22"/>
          <w:szCs w:val="22"/>
        </w:rPr>
        <w:tab/>
        <w:t>:</w:t>
      </w:r>
      <w:r w:rsidR="00AA69DB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{alamat}</w:t>
      </w:r>
    </w:p>
    <w:p w14:paraId="1D3B450B" w14:textId="004E4748" w:rsidR="00AA69DB" w:rsidRPr="00B574CA" w:rsidRDefault="00B574CA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lang w:val="id-ID"/>
        </w:rPr>
        <w:t>Umur</w:t>
      </w:r>
      <w:r w:rsidR="00AA69DB">
        <w:rPr>
          <w:rFonts w:ascii="Bookman Old Style" w:hAnsi="Bookman Old Style"/>
          <w:sz w:val="22"/>
          <w:szCs w:val="22"/>
        </w:rPr>
        <w:tab/>
        <w:t>:</w:t>
      </w:r>
      <w:r w:rsidR="00AA69DB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{umur}</w:t>
      </w:r>
    </w:p>
    <w:p w14:paraId="719D6F31" w14:textId="77777777" w:rsidR="00B574CA" w:rsidRDefault="00B574CA" w:rsidP="00B574CA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14:paraId="36E2192E" w14:textId="745AEC03" w:rsidR="00B574CA" w:rsidRPr="00B574CA" w:rsidRDefault="00B574CA" w:rsidP="00B574CA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Telah Meniggal Dunia Pada :</w:t>
      </w:r>
    </w:p>
    <w:p w14:paraId="05D48407" w14:textId="24B0C0AE" w:rsidR="00547A47" w:rsidRPr="00CC74B5" w:rsidRDefault="00B574CA" w:rsidP="00B574CA">
      <w:pPr>
        <w:numPr>
          <w:ilvl w:val="0"/>
          <w:numId w:val="19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lang w:val="id-ID"/>
        </w:rPr>
        <w:t>Hari</w:t>
      </w:r>
      <w:r w:rsidR="00547A47" w:rsidRPr="00DA0E0C">
        <w:rPr>
          <w:rFonts w:ascii="Bookman Old Style" w:hAnsi="Bookman Old Style"/>
          <w:sz w:val="22"/>
          <w:szCs w:val="22"/>
        </w:rPr>
        <w:tab/>
        <w:t>:</w:t>
      </w:r>
      <w:r w:rsidR="00547A47"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{hariMeninggal}</w:t>
      </w:r>
    </w:p>
    <w:p w14:paraId="44D9A987" w14:textId="193C815E" w:rsidR="00547A47" w:rsidRPr="00DA0E0C" w:rsidRDefault="00B574CA" w:rsidP="00B574CA">
      <w:pPr>
        <w:numPr>
          <w:ilvl w:val="0"/>
          <w:numId w:val="19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lang w:val="id-ID"/>
        </w:rPr>
        <w:t>Tanggal</w:t>
      </w:r>
      <w:r w:rsidR="00547A47" w:rsidRPr="00DA0E0C">
        <w:rPr>
          <w:rFonts w:ascii="Bookman Old Style" w:hAnsi="Bookman Old Style"/>
          <w:sz w:val="22"/>
          <w:szCs w:val="22"/>
        </w:rPr>
        <w:tab/>
        <w:t>:</w:t>
      </w:r>
      <w:r w:rsidR="00547A47"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{tanggalMeninggal}</w:t>
      </w:r>
    </w:p>
    <w:p w14:paraId="6D498797" w14:textId="7F43123B" w:rsidR="00547A47" w:rsidRPr="00DA0E0C" w:rsidRDefault="00B574CA" w:rsidP="00B574CA">
      <w:pPr>
        <w:numPr>
          <w:ilvl w:val="0"/>
          <w:numId w:val="19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lang w:val="id-ID"/>
        </w:rPr>
        <w:t>Di</w:t>
      </w:r>
      <w:r w:rsidR="00547A47" w:rsidRPr="00DA0E0C">
        <w:rPr>
          <w:rFonts w:ascii="Bookman Old Style" w:hAnsi="Bookman Old Style"/>
          <w:sz w:val="22"/>
          <w:szCs w:val="22"/>
        </w:rPr>
        <w:tab/>
        <w:t>:</w:t>
      </w:r>
      <w:r w:rsidR="00547A47"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{lokasiMeninggal}</w:t>
      </w:r>
    </w:p>
    <w:p w14:paraId="38E3AD1C" w14:textId="621D9E6E" w:rsidR="00547A47" w:rsidRPr="00CC74B5" w:rsidRDefault="00B574CA" w:rsidP="00B574CA">
      <w:pPr>
        <w:numPr>
          <w:ilvl w:val="0"/>
          <w:numId w:val="19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lang w:val="id-ID"/>
        </w:rPr>
        <w:t>Disebakan Karena</w:t>
      </w:r>
      <w:r w:rsidR="00547A47" w:rsidRPr="00CC74B5">
        <w:rPr>
          <w:rFonts w:ascii="Bookman Old Style" w:hAnsi="Bookman Old Style"/>
          <w:sz w:val="22"/>
          <w:szCs w:val="22"/>
        </w:rPr>
        <w:tab/>
        <w:t>:</w:t>
      </w:r>
      <w:r w:rsidR="00547A47" w:rsidRPr="00CC74B5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{sebab}</w:t>
      </w:r>
    </w:p>
    <w:p w14:paraId="7DE5E74F" w14:textId="77777777" w:rsidR="00547A47" w:rsidRDefault="00547A47" w:rsidP="00547A47">
      <w:pPr>
        <w:tabs>
          <w:tab w:val="left" w:pos="709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14:paraId="77E7C319" w14:textId="77777777" w:rsidR="00547A47" w:rsidRDefault="00547A47" w:rsidP="00547A4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Pr="008D314F">
        <w:rPr>
          <w:rFonts w:ascii="Bookman Old Style" w:hAnsi="Bookman Old Style"/>
          <w:sz w:val="22"/>
          <w:szCs w:val="22"/>
        </w:rPr>
        <w:t xml:space="preserve">urat </w:t>
      </w:r>
      <w:r>
        <w:rPr>
          <w:rFonts w:ascii="Bookman Old Style" w:hAnsi="Bookman Old Style"/>
          <w:sz w:val="22"/>
          <w:szCs w:val="22"/>
        </w:rPr>
        <w:t xml:space="preserve">keterangan </w:t>
      </w:r>
      <w:r w:rsidRPr="008D314F">
        <w:rPr>
          <w:rFonts w:ascii="Bookman Old Style" w:hAnsi="Bookman Old Style"/>
          <w:sz w:val="22"/>
          <w:szCs w:val="22"/>
        </w:rPr>
        <w:t>ini dibuat</w:t>
      </w:r>
      <w:r>
        <w:rPr>
          <w:rFonts w:ascii="Bookman Old Style" w:hAnsi="Bookman Old Style"/>
          <w:sz w:val="22"/>
          <w:szCs w:val="22"/>
          <w:lang w:val="id-ID"/>
        </w:rPr>
        <w:t xml:space="preserve"> dengan sebenarnya</w:t>
      </w:r>
      <w:r w:rsidRPr="008D314F">
        <w:rPr>
          <w:rFonts w:ascii="Bookman Old Style" w:hAnsi="Bookman Old Style"/>
          <w:sz w:val="22"/>
          <w:szCs w:val="22"/>
        </w:rPr>
        <w:t xml:space="preserve">, untuk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r w:rsidRPr="008D314F">
        <w:rPr>
          <w:rFonts w:ascii="Bookman Old Style" w:hAnsi="Bookman Old Style"/>
          <w:sz w:val="22"/>
          <w:szCs w:val="22"/>
        </w:rPr>
        <w:t>dipergunakan sebagaimana mestinya.</w:t>
      </w:r>
    </w:p>
    <w:p w14:paraId="11348A99" w14:textId="77777777" w:rsidR="00547A47" w:rsidRDefault="00547A47" w:rsidP="00547A4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398"/>
      </w:tblGrid>
      <w:tr w:rsidR="00547A47" w:rsidRPr="00DA0E0C" w14:paraId="3804597F" w14:textId="77777777" w:rsidTr="00756D87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D471" w14:textId="77777777" w:rsidR="00186C48" w:rsidRPr="00186C48" w:rsidRDefault="00186C48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CA1F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DBD48" w14:textId="5D751E06" w:rsidR="00547A47" w:rsidRPr="00B574CA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Ngubalan</w:t>
            </w:r>
            <w:r w:rsidR="00B574CA">
              <w:rPr>
                <w:rFonts w:ascii="Bookman Old Style" w:hAnsi="Bookman Old Style"/>
                <w:sz w:val="22"/>
                <w:szCs w:val="22"/>
                <w:lang w:val="id-ID"/>
              </w:rPr>
              <w:t>, {tglSurat}</w:t>
            </w:r>
          </w:p>
          <w:p w14:paraId="13A371F0" w14:textId="77777777" w:rsidR="00735BDE" w:rsidRDefault="00547A47" w:rsidP="00BC6AE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Kepala Desa Ngubalan</w:t>
            </w:r>
            <w:r w:rsidR="00BC6AEE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14:paraId="0056C48E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BBF3030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0A8688D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7BF932F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B7E411F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595344E" w14:textId="77777777" w:rsidR="00547A47" w:rsidRPr="008C6C03" w:rsidRDefault="00BC6AEE" w:rsidP="001B0F9E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SISWANTO</w:t>
            </w:r>
          </w:p>
        </w:tc>
      </w:tr>
    </w:tbl>
    <w:p w14:paraId="19EA29B7" w14:textId="77777777" w:rsidR="00694148" w:rsidRDefault="00694148" w:rsidP="00C40466">
      <w:pPr>
        <w:pStyle w:val="HeaderSurat"/>
        <w:ind w:left="0"/>
        <w:jc w:val="left"/>
        <w:rPr>
          <w:sz w:val="22"/>
          <w:szCs w:val="22"/>
        </w:rPr>
      </w:pPr>
    </w:p>
    <w:sectPr w:rsidR="00694148" w:rsidSect="005B4495">
      <w:pgSz w:w="12240" w:h="18720" w:code="14"/>
      <w:pgMar w:top="851" w:right="1009" w:bottom="567" w:left="1009" w:header="720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71FB9" w14:textId="77777777" w:rsidR="00966DD2" w:rsidRDefault="00966DD2">
      <w:r>
        <w:separator/>
      </w:r>
    </w:p>
  </w:endnote>
  <w:endnote w:type="continuationSeparator" w:id="0">
    <w:p w14:paraId="24EA4D8C" w14:textId="77777777" w:rsidR="00966DD2" w:rsidRDefault="0096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FE6A0" w14:textId="77777777" w:rsidR="00966DD2" w:rsidRDefault="00966DD2">
      <w:r>
        <w:rPr>
          <w:color w:val="000000"/>
        </w:rPr>
        <w:separator/>
      </w:r>
    </w:p>
  </w:footnote>
  <w:footnote w:type="continuationSeparator" w:id="0">
    <w:p w14:paraId="02535A18" w14:textId="77777777" w:rsidR="00966DD2" w:rsidRDefault="00966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719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082434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0104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A14025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E239F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33839E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8CA6F6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BF2036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E550C2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01659F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3137A8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B647E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522498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C4179F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9466F8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BEF10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36E1C3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7EC5AE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55216676">
    <w:abstractNumId w:val="11"/>
  </w:num>
  <w:num w:numId="2" w16cid:durableId="895046321">
    <w:abstractNumId w:val="15"/>
  </w:num>
  <w:num w:numId="3" w16cid:durableId="219708321">
    <w:abstractNumId w:val="3"/>
  </w:num>
  <w:num w:numId="4" w16cid:durableId="554858882">
    <w:abstractNumId w:val="5"/>
  </w:num>
  <w:num w:numId="5" w16cid:durableId="821384388">
    <w:abstractNumId w:val="9"/>
  </w:num>
  <w:num w:numId="6" w16cid:durableId="579364920">
    <w:abstractNumId w:val="17"/>
  </w:num>
  <w:num w:numId="7" w16cid:durableId="1918632308">
    <w:abstractNumId w:val="6"/>
  </w:num>
  <w:num w:numId="8" w16cid:durableId="1816679523">
    <w:abstractNumId w:val="8"/>
  </w:num>
  <w:num w:numId="9" w16cid:durableId="604583285">
    <w:abstractNumId w:val="13"/>
  </w:num>
  <w:num w:numId="10" w16cid:durableId="360979785">
    <w:abstractNumId w:val="16"/>
  </w:num>
  <w:num w:numId="11" w16cid:durableId="1053041819">
    <w:abstractNumId w:val="10"/>
  </w:num>
  <w:num w:numId="12" w16cid:durableId="119499129">
    <w:abstractNumId w:val="18"/>
  </w:num>
  <w:num w:numId="13" w16cid:durableId="557088543">
    <w:abstractNumId w:val="12"/>
  </w:num>
  <w:num w:numId="14" w16cid:durableId="608046139">
    <w:abstractNumId w:val="14"/>
  </w:num>
  <w:num w:numId="15" w16cid:durableId="1657565484">
    <w:abstractNumId w:val="2"/>
  </w:num>
  <w:num w:numId="16" w16cid:durableId="1667633772">
    <w:abstractNumId w:val="1"/>
  </w:num>
  <w:num w:numId="17" w16cid:durableId="1937904264">
    <w:abstractNumId w:val="0"/>
  </w:num>
  <w:num w:numId="18" w16cid:durableId="726957819">
    <w:abstractNumId w:val="7"/>
  </w:num>
  <w:num w:numId="19" w16cid:durableId="882444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0554"/>
    <w:rsid w:val="00012439"/>
    <w:rsid w:val="00012B59"/>
    <w:rsid w:val="0001357A"/>
    <w:rsid w:val="0002001A"/>
    <w:rsid w:val="0002358D"/>
    <w:rsid w:val="000268EF"/>
    <w:rsid w:val="00027417"/>
    <w:rsid w:val="00031DC5"/>
    <w:rsid w:val="00037DD6"/>
    <w:rsid w:val="0004443C"/>
    <w:rsid w:val="00045419"/>
    <w:rsid w:val="000607A5"/>
    <w:rsid w:val="00062276"/>
    <w:rsid w:val="00067EAE"/>
    <w:rsid w:val="0007142C"/>
    <w:rsid w:val="0007280B"/>
    <w:rsid w:val="00073940"/>
    <w:rsid w:val="000873AB"/>
    <w:rsid w:val="00092FFD"/>
    <w:rsid w:val="00094283"/>
    <w:rsid w:val="00094B67"/>
    <w:rsid w:val="000A6A52"/>
    <w:rsid w:val="000A7A29"/>
    <w:rsid w:val="000B4C9B"/>
    <w:rsid w:val="000C6B35"/>
    <w:rsid w:val="000D1CF8"/>
    <w:rsid w:val="000D30AF"/>
    <w:rsid w:val="000D3F9F"/>
    <w:rsid w:val="000E3E61"/>
    <w:rsid w:val="000F1461"/>
    <w:rsid w:val="000F6C8F"/>
    <w:rsid w:val="000F7463"/>
    <w:rsid w:val="00101C0E"/>
    <w:rsid w:val="00113385"/>
    <w:rsid w:val="00115349"/>
    <w:rsid w:val="00115F63"/>
    <w:rsid w:val="00120383"/>
    <w:rsid w:val="00124602"/>
    <w:rsid w:val="00124BF3"/>
    <w:rsid w:val="0012691D"/>
    <w:rsid w:val="00133DC9"/>
    <w:rsid w:val="00134C6F"/>
    <w:rsid w:val="001359A6"/>
    <w:rsid w:val="00135F29"/>
    <w:rsid w:val="001368CC"/>
    <w:rsid w:val="00140CE3"/>
    <w:rsid w:val="0014162D"/>
    <w:rsid w:val="001451B0"/>
    <w:rsid w:val="001451CE"/>
    <w:rsid w:val="001465DC"/>
    <w:rsid w:val="00146C47"/>
    <w:rsid w:val="00150340"/>
    <w:rsid w:val="00154E03"/>
    <w:rsid w:val="0015563B"/>
    <w:rsid w:val="00170AF1"/>
    <w:rsid w:val="00171AC1"/>
    <w:rsid w:val="0018623E"/>
    <w:rsid w:val="00186C48"/>
    <w:rsid w:val="001A4F32"/>
    <w:rsid w:val="001A5A60"/>
    <w:rsid w:val="001A62C0"/>
    <w:rsid w:val="001B0F9E"/>
    <w:rsid w:val="001B16F1"/>
    <w:rsid w:val="001B3D63"/>
    <w:rsid w:val="001B70B6"/>
    <w:rsid w:val="001B7D70"/>
    <w:rsid w:val="001C6A14"/>
    <w:rsid w:val="001D3119"/>
    <w:rsid w:val="001D4031"/>
    <w:rsid w:val="001F3891"/>
    <w:rsid w:val="002002F7"/>
    <w:rsid w:val="00212B04"/>
    <w:rsid w:val="002143A8"/>
    <w:rsid w:val="00217A5E"/>
    <w:rsid w:val="00223D23"/>
    <w:rsid w:val="002258F2"/>
    <w:rsid w:val="002326C0"/>
    <w:rsid w:val="00232DF5"/>
    <w:rsid w:val="0023533E"/>
    <w:rsid w:val="00246C27"/>
    <w:rsid w:val="002545B6"/>
    <w:rsid w:val="00264D26"/>
    <w:rsid w:val="00265858"/>
    <w:rsid w:val="00267417"/>
    <w:rsid w:val="00270274"/>
    <w:rsid w:val="002711A5"/>
    <w:rsid w:val="0027176E"/>
    <w:rsid w:val="00271E01"/>
    <w:rsid w:val="00276B7A"/>
    <w:rsid w:val="0028557B"/>
    <w:rsid w:val="0029188E"/>
    <w:rsid w:val="00293E8F"/>
    <w:rsid w:val="002A07AB"/>
    <w:rsid w:val="002A32A6"/>
    <w:rsid w:val="002A53D5"/>
    <w:rsid w:val="002A6C1A"/>
    <w:rsid w:val="002B2E20"/>
    <w:rsid w:val="002B5BEE"/>
    <w:rsid w:val="002C22B2"/>
    <w:rsid w:val="002C3051"/>
    <w:rsid w:val="002D1EF6"/>
    <w:rsid w:val="002D2833"/>
    <w:rsid w:val="002D2F3E"/>
    <w:rsid w:val="002E036F"/>
    <w:rsid w:val="002E2DD1"/>
    <w:rsid w:val="002E4222"/>
    <w:rsid w:val="002E4410"/>
    <w:rsid w:val="002E6072"/>
    <w:rsid w:val="002F5C4E"/>
    <w:rsid w:val="002F7A89"/>
    <w:rsid w:val="00314848"/>
    <w:rsid w:val="0032001D"/>
    <w:rsid w:val="00320574"/>
    <w:rsid w:val="00323B3E"/>
    <w:rsid w:val="003257C0"/>
    <w:rsid w:val="00326AE0"/>
    <w:rsid w:val="00331B2F"/>
    <w:rsid w:val="00332BA9"/>
    <w:rsid w:val="00333849"/>
    <w:rsid w:val="003408B9"/>
    <w:rsid w:val="003410F5"/>
    <w:rsid w:val="003424D4"/>
    <w:rsid w:val="0034339E"/>
    <w:rsid w:val="00343D1D"/>
    <w:rsid w:val="0034548E"/>
    <w:rsid w:val="00365B39"/>
    <w:rsid w:val="00366F49"/>
    <w:rsid w:val="00371169"/>
    <w:rsid w:val="00376A78"/>
    <w:rsid w:val="00376FC1"/>
    <w:rsid w:val="003813BA"/>
    <w:rsid w:val="003819BC"/>
    <w:rsid w:val="00384267"/>
    <w:rsid w:val="00391AA6"/>
    <w:rsid w:val="0039705A"/>
    <w:rsid w:val="003A1A92"/>
    <w:rsid w:val="003A2525"/>
    <w:rsid w:val="003A417C"/>
    <w:rsid w:val="003B1B7D"/>
    <w:rsid w:val="003B314C"/>
    <w:rsid w:val="003B6D9E"/>
    <w:rsid w:val="003C10CD"/>
    <w:rsid w:val="003C6CEF"/>
    <w:rsid w:val="003E00FB"/>
    <w:rsid w:val="003E044D"/>
    <w:rsid w:val="003E1EEE"/>
    <w:rsid w:val="003E7EF6"/>
    <w:rsid w:val="003E7FD9"/>
    <w:rsid w:val="003F0531"/>
    <w:rsid w:val="003F1951"/>
    <w:rsid w:val="003F3973"/>
    <w:rsid w:val="003F3FA3"/>
    <w:rsid w:val="003F4806"/>
    <w:rsid w:val="003F4B34"/>
    <w:rsid w:val="00401D20"/>
    <w:rsid w:val="00404EB8"/>
    <w:rsid w:val="00406B28"/>
    <w:rsid w:val="004156F6"/>
    <w:rsid w:val="004248FB"/>
    <w:rsid w:val="00437C2B"/>
    <w:rsid w:val="004423A8"/>
    <w:rsid w:val="004471CA"/>
    <w:rsid w:val="0044723D"/>
    <w:rsid w:val="00447D5A"/>
    <w:rsid w:val="00452D27"/>
    <w:rsid w:val="00453544"/>
    <w:rsid w:val="004570D5"/>
    <w:rsid w:val="004627C7"/>
    <w:rsid w:val="00471301"/>
    <w:rsid w:val="00473A06"/>
    <w:rsid w:val="00474D74"/>
    <w:rsid w:val="00475822"/>
    <w:rsid w:val="00475A31"/>
    <w:rsid w:val="00476ED1"/>
    <w:rsid w:val="00480742"/>
    <w:rsid w:val="004854A3"/>
    <w:rsid w:val="00492565"/>
    <w:rsid w:val="00496D5C"/>
    <w:rsid w:val="004A57C6"/>
    <w:rsid w:val="004B2DF7"/>
    <w:rsid w:val="004B34FC"/>
    <w:rsid w:val="004B3660"/>
    <w:rsid w:val="004B4655"/>
    <w:rsid w:val="004B60F8"/>
    <w:rsid w:val="004C25BC"/>
    <w:rsid w:val="004C3097"/>
    <w:rsid w:val="004D24D4"/>
    <w:rsid w:val="004D4021"/>
    <w:rsid w:val="004D5512"/>
    <w:rsid w:val="004D560E"/>
    <w:rsid w:val="004E3F16"/>
    <w:rsid w:val="004E73AC"/>
    <w:rsid w:val="004F677B"/>
    <w:rsid w:val="004F6C51"/>
    <w:rsid w:val="00504955"/>
    <w:rsid w:val="00507B2E"/>
    <w:rsid w:val="005154D9"/>
    <w:rsid w:val="0052193D"/>
    <w:rsid w:val="00524346"/>
    <w:rsid w:val="00524D00"/>
    <w:rsid w:val="00527330"/>
    <w:rsid w:val="0053071D"/>
    <w:rsid w:val="005326DF"/>
    <w:rsid w:val="005373B2"/>
    <w:rsid w:val="0054099F"/>
    <w:rsid w:val="00546FED"/>
    <w:rsid w:val="00547A47"/>
    <w:rsid w:val="00557A17"/>
    <w:rsid w:val="005607B8"/>
    <w:rsid w:val="005757A3"/>
    <w:rsid w:val="00585B5E"/>
    <w:rsid w:val="00594D6A"/>
    <w:rsid w:val="00596CC3"/>
    <w:rsid w:val="005A4EC0"/>
    <w:rsid w:val="005B3D2F"/>
    <w:rsid w:val="005B4495"/>
    <w:rsid w:val="005B7EE0"/>
    <w:rsid w:val="005C7F31"/>
    <w:rsid w:val="005D60B7"/>
    <w:rsid w:val="005E284B"/>
    <w:rsid w:val="005E32BD"/>
    <w:rsid w:val="005E49DD"/>
    <w:rsid w:val="005F768F"/>
    <w:rsid w:val="00601F0F"/>
    <w:rsid w:val="00603C74"/>
    <w:rsid w:val="00605CD8"/>
    <w:rsid w:val="00605F5F"/>
    <w:rsid w:val="00612A0F"/>
    <w:rsid w:val="00620556"/>
    <w:rsid w:val="00622365"/>
    <w:rsid w:val="006238A9"/>
    <w:rsid w:val="00627631"/>
    <w:rsid w:val="00627A22"/>
    <w:rsid w:val="00631C1C"/>
    <w:rsid w:val="00632498"/>
    <w:rsid w:val="0063493F"/>
    <w:rsid w:val="006433A2"/>
    <w:rsid w:val="00651693"/>
    <w:rsid w:val="006563E8"/>
    <w:rsid w:val="006613F4"/>
    <w:rsid w:val="00674C91"/>
    <w:rsid w:val="00675D3F"/>
    <w:rsid w:val="00680B4F"/>
    <w:rsid w:val="006819FF"/>
    <w:rsid w:val="00682A91"/>
    <w:rsid w:val="0068392A"/>
    <w:rsid w:val="00683A8C"/>
    <w:rsid w:val="00687797"/>
    <w:rsid w:val="006919F6"/>
    <w:rsid w:val="00694148"/>
    <w:rsid w:val="00694E09"/>
    <w:rsid w:val="006A03B1"/>
    <w:rsid w:val="006A1324"/>
    <w:rsid w:val="006A20A1"/>
    <w:rsid w:val="006B1E49"/>
    <w:rsid w:val="006B2007"/>
    <w:rsid w:val="006B20AF"/>
    <w:rsid w:val="006B5DED"/>
    <w:rsid w:val="006C27C1"/>
    <w:rsid w:val="006D72A3"/>
    <w:rsid w:val="006E0C17"/>
    <w:rsid w:val="006E196D"/>
    <w:rsid w:val="006E3860"/>
    <w:rsid w:val="006E4CF0"/>
    <w:rsid w:val="006E5C4B"/>
    <w:rsid w:val="006F32BA"/>
    <w:rsid w:val="006F505A"/>
    <w:rsid w:val="006F55D9"/>
    <w:rsid w:val="00713D1C"/>
    <w:rsid w:val="0071412F"/>
    <w:rsid w:val="00716B46"/>
    <w:rsid w:val="00723246"/>
    <w:rsid w:val="00731FA6"/>
    <w:rsid w:val="00734409"/>
    <w:rsid w:val="00735BDE"/>
    <w:rsid w:val="0073712F"/>
    <w:rsid w:val="00737722"/>
    <w:rsid w:val="00740D4A"/>
    <w:rsid w:val="00742632"/>
    <w:rsid w:val="00751A3F"/>
    <w:rsid w:val="00755444"/>
    <w:rsid w:val="00755644"/>
    <w:rsid w:val="00756D87"/>
    <w:rsid w:val="00766511"/>
    <w:rsid w:val="00774C4D"/>
    <w:rsid w:val="00783190"/>
    <w:rsid w:val="00785B10"/>
    <w:rsid w:val="007928B5"/>
    <w:rsid w:val="00797989"/>
    <w:rsid w:val="007A0A88"/>
    <w:rsid w:val="007B01E3"/>
    <w:rsid w:val="007B19B2"/>
    <w:rsid w:val="007C622A"/>
    <w:rsid w:val="007C6DF1"/>
    <w:rsid w:val="007D7044"/>
    <w:rsid w:val="007E0DB4"/>
    <w:rsid w:val="007E6808"/>
    <w:rsid w:val="007E6BC7"/>
    <w:rsid w:val="007F1F33"/>
    <w:rsid w:val="007F20F0"/>
    <w:rsid w:val="007F2224"/>
    <w:rsid w:val="007F6DF8"/>
    <w:rsid w:val="00804F9C"/>
    <w:rsid w:val="00817C5C"/>
    <w:rsid w:val="00821843"/>
    <w:rsid w:val="008370D3"/>
    <w:rsid w:val="0086237F"/>
    <w:rsid w:val="008637AE"/>
    <w:rsid w:val="00871247"/>
    <w:rsid w:val="00881BE0"/>
    <w:rsid w:val="008832AE"/>
    <w:rsid w:val="00883B4E"/>
    <w:rsid w:val="00887F96"/>
    <w:rsid w:val="00892236"/>
    <w:rsid w:val="00896A4C"/>
    <w:rsid w:val="008A6F1D"/>
    <w:rsid w:val="008A7905"/>
    <w:rsid w:val="008B4E53"/>
    <w:rsid w:val="008B50A2"/>
    <w:rsid w:val="008B6902"/>
    <w:rsid w:val="008C3CCB"/>
    <w:rsid w:val="008C6C03"/>
    <w:rsid w:val="008D30E0"/>
    <w:rsid w:val="008D314F"/>
    <w:rsid w:val="008D53E8"/>
    <w:rsid w:val="008E18A3"/>
    <w:rsid w:val="008E1D36"/>
    <w:rsid w:val="008E629C"/>
    <w:rsid w:val="008E6D95"/>
    <w:rsid w:val="008F6761"/>
    <w:rsid w:val="00900424"/>
    <w:rsid w:val="0090245C"/>
    <w:rsid w:val="00910906"/>
    <w:rsid w:val="00910A84"/>
    <w:rsid w:val="009122DB"/>
    <w:rsid w:val="00912FCE"/>
    <w:rsid w:val="009218D7"/>
    <w:rsid w:val="00923A04"/>
    <w:rsid w:val="009251E5"/>
    <w:rsid w:val="009258B8"/>
    <w:rsid w:val="00925AA8"/>
    <w:rsid w:val="00925FCF"/>
    <w:rsid w:val="00933416"/>
    <w:rsid w:val="00935411"/>
    <w:rsid w:val="00944FF5"/>
    <w:rsid w:val="00961A7A"/>
    <w:rsid w:val="00962B96"/>
    <w:rsid w:val="00963805"/>
    <w:rsid w:val="00965541"/>
    <w:rsid w:val="009667BA"/>
    <w:rsid w:val="00966DD2"/>
    <w:rsid w:val="0098688A"/>
    <w:rsid w:val="00986E54"/>
    <w:rsid w:val="009900E7"/>
    <w:rsid w:val="00992B04"/>
    <w:rsid w:val="00997549"/>
    <w:rsid w:val="009A1B65"/>
    <w:rsid w:val="009A5D42"/>
    <w:rsid w:val="009B0F54"/>
    <w:rsid w:val="009B47FF"/>
    <w:rsid w:val="009B5458"/>
    <w:rsid w:val="009B65D4"/>
    <w:rsid w:val="009D0830"/>
    <w:rsid w:val="009D1D29"/>
    <w:rsid w:val="009E5DD3"/>
    <w:rsid w:val="009F30CF"/>
    <w:rsid w:val="009F672C"/>
    <w:rsid w:val="00A0112D"/>
    <w:rsid w:val="00A0792A"/>
    <w:rsid w:val="00A16BF9"/>
    <w:rsid w:val="00A2034E"/>
    <w:rsid w:val="00A248F8"/>
    <w:rsid w:val="00A26266"/>
    <w:rsid w:val="00A26AA6"/>
    <w:rsid w:val="00A26F3B"/>
    <w:rsid w:val="00A271B4"/>
    <w:rsid w:val="00A42F5C"/>
    <w:rsid w:val="00A43B73"/>
    <w:rsid w:val="00A45E35"/>
    <w:rsid w:val="00A47B6D"/>
    <w:rsid w:val="00A52E72"/>
    <w:rsid w:val="00A64B02"/>
    <w:rsid w:val="00A7331A"/>
    <w:rsid w:val="00A7437B"/>
    <w:rsid w:val="00A816B0"/>
    <w:rsid w:val="00A82D38"/>
    <w:rsid w:val="00A9041E"/>
    <w:rsid w:val="00A910F5"/>
    <w:rsid w:val="00A91F6D"/>
    <w:rsid w:val="00A929F6"/>
    <w:rsid w:val="00A9377D"/>
    <w:rsid w:val="00A93901"/>
    <w:rsid w:val="00A95EC4"/>
    <w:rsid w:val="00A963C1"/>
    <w:rsid w:val="00AA69DB"/>
    <w:rsid w:val="00AA7EAB"/>
    <w:rsid w:val="00AB4174"/>
    <w:rsid w:val="00AB5174"/>
    <w:rsid w:val="00AB5FF5"/>
    <w:rsid w:val="00AB6F17"/>
    <w:rsid w:val="00AC1ACB"/>
    <w:rsid w:val="00AC438B"/>
    <w:rsid w:val="00AE15C4"/>
    <w:rsid w:val="00AE30A9"/>
    <w:rsid w:val="00AF0CA6"/>
    <w:rsid w:val="00AF216E"/>
    <w:rsid w:val="00AF232A"/>
    <w:rsid w:val="00AF3FED"/>
    <w:rsid w:val="00B034CC"/>
    <w:rsid w:val="00B0452A"/>
    <w:rsid w:val="00B04C97"/>
    <w:rsid w:val="00B04DF2"/>
    <w:rsid w:val="00B3698C"/>
    <w:rsid w:val="00B564F2"/>
    <w:rsid w:val="00B574CA"/>
    <w:rsid w:val="00B6414E"/>
    <w:rsid w:val="00B669D4"/>
    <w:rsid w:val="00B84B2A"/>
    <w:rsid w:val="00B84CD4"/>
    <w:rsid w:val="00B86322"/>
    <w:rsid w:val="00B9701A"/>
    <w:rsid w:val="00BA3AF0"/>
    <w:rsid w:val="00BB0316"/>
    <w:rsid w:val="00BB780E"/>
    <w:rsid w:val="00BC03C2"/>
    <w:rsid w:val="00BC3905"/>
    <w:rsid w:val="00BC46A0"/>
    <w:rsid w:val="00BC4968"/>
    <w:rsid w:val="00BC65D7"/>
    <w:rsid w:val="00BC6AEE"/>
    <w:rsid w:val="00BD142D"/>
    <w:rsid w:val="00BD5451"/>
    <w:rsid w:val="00C00A87"/>
    <w:rsid w:val="00C07193"/>
    <w:rsid w:val="00C10418"/>
    <w:rsid w:val="00C12112"/>
    <w:rsid w:val="00C13FB7"/>
    <w:rsid w:val="00C14D39"/>
    <w:rsid w:val="00C151B2"/>
    <w:rsid w:val="00C16BB2"/>
    <w:rsid w:val="00C2335B"/>
    <w:rsid w:val="00C2381D"/>
    <w:rsid w:val="00C255F0"/>
    <w:rsid w:val="00C35634"/>
    <w:rsid w:val="00C35CB0"/>
    <w:rsid w:val="00C35EAA"/>
    <w:rsid w:val="00C40466"/>
    <w:rsid w:val="00C40EA7"/>
    <w:rsid w:val="00C41670"/>
    <w:rsid w:val="00C41B85"/>
    <w:rsid w:val="00C5113C"/>
    <w:rsid w:val="00C52357"/>
    <w:rsid w:val="00C5405F"/>
    <w:rsid w:val="00C57C54"/>
    <w:rsid w:val="00C62B19"/>
    <w:rsid w:val="00C65950"/>
    <w:rsid w:val="00C929B5"/>
    <w:rsid w:val="00CA3E35"/>
    <w:rsid w:val="00CA5DBC"/>
    <w:rsid w:val="00CC1530"/>
    <w:rsid w:val="00CC1578"/>
    <w:rsid w:val="00CC1D41"/>
    <w:rsid w:val="00CC4C44"/>
    <w:rsid w:val="00CC74B5"/>
    <w:rsid w:val="00CD43E3"/>
    <w:rsid w:val="00CE1E33"/>
    <w:rsid w:val="00CF07DE"/>
    <w:rsid w:val="00CF1268"/>
    <w:rsid w:val="00CF5123"/>
    <w:rsid w:val="00CF6679"/>
    <w:rsid w:val="00CF6A3D"/>
    <w:rsid w:val="00CF77A2"/>
    <w:rsid w:val="00CF7C1D"/>
    <w:rsid w:val="00D0002A"/>
    <w:rsid w:val="00D33FF2"/>
    <w:rsid w:val="00D4036D"/>
    <w:rsid w:val="00D424FF"/>
    <w:rsid w:val="00D52396"/>
    <w:rsid w:val="00D56BD7"/>
    <w:rsid w:val="00D614C4"/>
    <w:rsid w:val="00D625D1"/>
    <w:rsid w:val="00D64042"/>
    <w:rsid w:val="00D64326"/>
    <w:rsid w:val="00D751A2"/>
    <w:rsid w:val="00D75552"/>
    <w:rsid w:val="00D823E6"/>
    <w:rsid w:val="00D83050"/>
    <w:rsid w:val="00D834C5"/>
    <w:rsid w:val="00D83D27"/>
    <w:rsid w:val="00D8532D"/>
    <w:rsid w:val="00DA0E0C"/>
    <w:rsid w:val="00DB725A"/>
    <w:rsid w:val="00DC0E6B"/>
    <w:rsid w:val="00DE1B56"/>
    <w:rsid w:val="00DF11D2"/>
    <w:rsid w:val="00DF644D"/>
    <w:rsid w:val="00E22C32"/>
    <w:rsid w:val="00E272F5"/>
    <w:rsid w:val="00E32BF6"/>
    <w:rsid w:val="00E33BC1"/>
    <w:rsid w:val="00E423CA"/>
    <w:rsid w:val="00E45972"/>
    <w:rsid w:val="00E541D5"/>
    <w:rsid w:val="00E571E2"/>
    <w:rsid w:val="00E61204"/>
    <w:rsid w:val="00E6139A"/>
    <w:rsid w:val="00E67948"/>
    <w:rsid w:val="00E70B8B"/>
    <w:rsid w:val="00E741E7"/>
    <w:rsid w:val="00E81EDB"/>
    <w:rsid w:val="00E849B1"/>
    <w:rsid w:val="00E84BCA"/>
    <w:rsid w:val="00E85F3B"/>
    <w:rsid w:val="00E97E72"/>
    <w:rsid w:val="00EA2F24"/>
    <w:rsid w:val="00EA3862"/>
    <w:rsid w:val="00EA5B0B"/>
    <w:rsid w:val="00EA6873"/>
    <w:rsid w:val="00EB2DD7"/>
    <w:rsid w:val="00EB377B"/>
    <w:rsid w:val="00ED3E9C"/>
    <w:rsid w:val="00EE199F"/>
    <w:rsid w:val="00EE2984"/>
    <w:rsid w:val="00EF0F45"/>
    <w:rsid w:val="00EF3CD7"/>
    <w:rsid w:val="00EF57F6"/>
    <w:rsid w:val="00F0046D"/>
    <w:rsid w:val="00F01FBF"/>
    <w:rsid w:val="00F027B1"/>
    <w:rsid w:val="00F102EF"/>
    <w:rsid w:val="00F15EB8"/>
    <w:rsid w:val="00F20277"/>
    <w:rsid w:val="00F2424A"/>
    <w:rsid w:val="00F26401"/>
    <w:rsid w:val="00F40687"/>
    <w:rsid w:val="00F43FAA"/>
    <w:rsid w:val="00F44E74"/>
    <w:rsid w:val="00F467A6"/>
    <w:rsid w:val="00F53582"/>
    <w:rsid w:val="00F66309"/>
    <w:rsid w:val="00F67D89"/>
    <w:rsid w:val="00F96BE6"/>
    <w:rsid w:val="00FA2248"/>
    <w:rsid w:val="00FA59AC"/>
    <w:rsid w:val="00FC22FD"/>
    <w:rsid w:val="00FC44AA"/>
    <w:rsid w:val="00FC59B2"/>
    <w:rsid w:val="00FE3661"/>
    <w:rsid w:val="00FE7557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C76201"/>
  <w14:defaultImageDpi w14:val="0"/>
  <w15:docId w15:val="{CC75F84F-4708-4BEB-8378-1B7BC850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255F0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255F0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2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6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6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A78BA4-ADC2-46E8-B026-6EFF5A13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Yumen .</cp:lastModifiedBy>
  <cp:revision>3</cp:revision>
  <cp:lastPrinted>2023-07-04T02:23:00Z</cp:lastPrinted>
  <dcterms:created xsi:type="dcterms:W3CDTF">2023-08-01T06:15:00Z</dcterms:created>
  <dcterms:modified xsi:type="dcterms:W3CDTF">2023-08-01T06:16:00Z</dcterms:modified>
</cp:coreProperties>
</file>