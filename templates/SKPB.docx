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D90E" w14:textId="1B6CA271" w:rsidR="00680B69" w:rsidRPr="0073712F" w:rsidRDefault="003A4E10" w:rsidP="00680B69">
      <w:pPr>
        <w:pStyle w:val="HeaderSura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34E26ED" wp14:editId="31B22C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B69">
        <w:t xml:space="preserve">PEMERINTAH KABUPATEN </w:t>
      </w:r>
      <w:r w:rsidR="00680B69" w:rsidRPr="0073712F">
        <w:t>Tulungagung</w:t>
      </w:r>
    </w:p>
    <w:p w14:paraId="2A48B259" w14:textId="77777777" w:rsidR="00680B69" w:rsidRPr="0073712F" w:rsidRDefault="00680B69" w:rsidP="00680B69">
      <w:pPr>
        <w:pStyle w:val="HeaderSurat"/>
      </w:pPr>
      <w:r w:rsidRPr="0073712F">
        <w:t>KECAMATAN Kalidawir</w:t>
      </w:r>
    </w:p>
    <w:p w14:paraId="41EEC604" w14:textId="77777777" w:rsidR="00680B69" w:rsidRPr="00D83D27" w:rsidRDefault="00680B69" w:rsidP="00680B69">
      <w:pPr>
        <w:pStyle w:val="HeaderSurat"/>
        <w:rPr>
          <w:b/>
          <w:bCs/>
        </w:rPr>
      </w:pPr>
      <w:r>
        <w:rPr>
          <w:b/>
          <w:bCs/>
        </w:rPr>
        <w:t>desa</w:t>
      </w:r>
      <w:r w:rsidRPr="00D83D27">
        <w:rPr>
          <w:b/>
          <w:bCs/>
        </w:rPr>
        <w:t xml:space="preserve"> Ngubalan</w:t>
      </w:r>
      <w:r w:rsidRPr="00D83D27">
        <w:rPr>
          <w:b/>
          <w:bCs/>
          <w:noProof/>
        </w:rPr>
        <w:t xml:space="preserve"> </w:t>
      </w:r>
    </w:p>
    <w:p w14:paraId="002F5E73" w14:textId="77777777" w:rsidR="00680B69" w:rsidRPr="00605F5F" w:rsidRDefault="00680B69" w:rsidP="00680B69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Jalan Pakunden No. 01 Desa Ngubalan Kecamatan Kalidawir Kabupaten Tulungagung Email: desangubalan27@gmail.com Kode Pos: 66281</w:t>
      </w:r>
    </w:p>
    <w:p w14:paraId="344710D5" w14:textId="77777777" w:rsidR="00680B69" w:rsidRPr="00713D1C" w:rsidRDefault="00680B69" w:rsidP="00680B69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55D97EB" w14:textId="77777777" w:rsidR="00680B69" w:rsidRPr="00782A11" w:rsidRDefault="00680B69" w:rsidP="00680B69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1299E0C0" w14:textId="5BF1DA36" w:rsidR="00A929F6" w:rsidRPr="003A4E10" w:rsidRDefault="00A122E2" w:rsidP="00680B69">
      <w:pPr>
        <w:pStyle w:val="Heading3"/>
        <w:rPr>
          <w:sz w:val="34"/>
          <w:szCs w:val="34"/>
          <w:lang w:val="id-ID"/>
        </w:rPr>
      </w:pPr>
      <w:r>
        <w:rPr>
          <w:rFonts w:ascii="Bookman Old Style" w:hAnsi="Bookman Old Style"/>
          <w:sz w:val="34"/>
          <w:szCs w:val="34"/>
        </w:rPr>
        <w:t xml:space="preserve">SURAT KETERANGAN </w:t>
      </w:r>
      <w:r w:rsidR="003A4E10">
        <w:rPr>
          <w:rFonts w:ascii="Bookman Old Style" w:hAnsi="Bookman Old Style"/>
          <w:sz w:val="34"/>
          <w:szCs w:val="34"/>
          <w:lang w:val="id-ID"/>
        </w:rPr>
        <w:t>PENGAJUAN BANK</w:t>
      </w:r>
    </w:p>
    <w:p w14:paraId="344FD914" w14:textId="01574953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486C94">
        <w:rPr>
          <w:rFonts w:ascii="Bookman Old Style" w:hAnsi="Bookman Old Style"/>
          <w:sz w:val="22"/>
          <w:szCs w:val="22"/>
        </w:rPr>
        <w:t>470/</w:t>
      </w:r>
      <w:r w:rsidR="003A4E10">
        <w:rPr>
          <w:rFonts w:ascii="Bookman Old Style" w:hAnsi="Bookman Old Style"/>
          <w:sz w:val="22"/>
          <w:szCs w:val="22"/>
          <w:lang w:val="id-ID"/>
        </w:rPr>
        <w:t>{noReg}</w:t>
      </w:r>
      <w:r w:rsidR="00070E73">
        <w:rPr>
          <w:rFonts w:ascii="Bookman Old Style" w:hAnsi="Bookman Old Style"/>
          <w:sz w:val="22"/>
          <w:szCs w:val="22"/>
        </w:rPr>
        <w:t>/14.2013</w:t>
      </w:r>
      <w:r w:rsidR="00A62094">
        <w:rPr>
          <w:rFonts w:ascii="Bookman Old Style" w:hAnsi="Bookman Old Style"/>
          <w:sz w:val="22"/>
          <w:szCs w:val="22"/>
        </w:rPr>
        <w:t>/2023</w:t>
      </w:r>
    </w:p>
    <w:p w14:paraId="764797FF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339F19A2" w14:textId="77777777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</w:r>
      <w:r w:rsidR="00A122E2" w:rsidRPr="008D314F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A122E2">
        <w:rPr>
          <w:rFonts w:ascii="Bookman Old Style" w:hAnsi="Bookman Old Style"/>
          <w:sz w:val="22"/>
          <w:szCs w:val="22"/>
        </w:rPr>
        <w:t xml:space="preserve">Kepala Desa </w:t>
      </w:r>
      <w:r w:rsidR="00A122E2" w:rsidRPr="008D314F">
        <w:rPr>
          <w:rFonts w:ascii="Bookman Old Style" w:hAnsi="Bookman Old Style"/>
          <w:sz w:val="22"/>
          <w:szCs w:val="22"/>
        </w:rPr>
        <w:t xml:space="preserve">Ngubalan, Kecamatan Kalidawir, Kabupaten Tulungagung, </w:t>
      </w:r>
      <w:r w:rsidR="00A122E2">
        <w:rPr>
          <w:rFonts w:ascii="Bookman Old Style" w:hAnsi="Bookman Old Style"/>
          <w:sz w:val="22"/>
          <w:szCs w:val="22"/>
        </w:rPr>
        <w:t xml:space="preserve">Provinsi Jawa Timur </w:t>
      </w:r>
      <w:r w:rsidR="00A122E2" w:rsidRPr="008D314F">
        <w:rPr>
          <w:rFonts w:ascii="Bookman Old Style" w:hAnsi="Bookman Old Style"/>
          <w:sz w:val="22"/>
          <w:szCs w:val="22"/>
        </w:rPr>
        <w:t>mener</w:t>
      </w:r>
      <w:r w:rsidR="00A122E2">
        <w:rPr>
          <w:rFonts w:ascii="Bookman Old Style" w:hAnsi="Bookman Old Style"/>
          <w:sz w:val="22"/>
          <w:szCs w:val="22"/>
        </w:rPr>
        <w:t>angkan dengan sebenarnya</w:t>
      </w:r>
      <w:r w:rsidR="00A122E2" w:rsidRPr="008D314F">
        <w:rPr>
          <w:rFonts w:ascii="Bookman Old Style" w:hAnsi="Bookman Old Style"/>
          <w:sz w:val="22"/>
          <w:szCs w:val="22"/>
        </w:rPr>
        <w:t xml:space="preserve"> bahwa</w:t>
      </w:r>
      <w:r w:rsidR="00A122E2">
        <w:rPr>
          <w:rFonts w:ascii="Bookman Old Style" w:hAnsi="Bookman Old Style"/>
          <w:sz w:val="22"/>
          <w:szCs w:val="22"/>
        </w:rPr>
        <w:t xml:space="preserve"> </w:t>
      </w:r>
      <w:r w:rsidR="00A122E2" w:rsidRPr="008D314F">
        <w:rPr>
          <w:rFonts w:ascii="Bookman Old Style" w:hAnsi="Bookman Old Style"/>
          <w:sz w:val="22"/>
          <w:szCs w:val="22"/>
        </w:rPr>
        <w:t>:</w:t>
      </w:r>
    </w:p>
    <w:p w14:paraId="79A72966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CEC2E2F" w14:textId="084B7688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b/>
          <w:sz w:val="22"/>
          <w:szCs w:val="22"/>
          <w:lang w:val="id-ID"/>
        </w:rPr>
        <w:t>{nama}</w:t>
      </w:r>
    </w:p>
    <w:p w14:paraId="2BB48BEE" w14:textId="40DA9892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 w:rsidR="008E7B90">
        <w:rPr>
          <w:rFonts w:ascii="Bookman Old Style" w:hAnsi="Bookman Old Style"/>
          <w:sz w:val="22"/>
          <w:szCs w:val="22"/>
        </w:rPr>
        <w:t xml:space="preserve"> / No KTP</w:t>
      </w:r>
      <w:r w:rsidR="008E7B90">
        <w:rPr>
          <w:rFonts w:ascii="Bookman Old Style" w:hAnsi="Bookman Old Style"/>
          <w:sz w:val="22"/>
          <w:szCs w:val="22"/>
        </w:rPr>
        <w:tab/>
        <w:t>:</w:t>
      </w:r>
      <w:r w:rsidR="008E7B90"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{nik}</w:t>
      </w:r>
    </w:p>
    <w:p w14:paraId="4868EE8B" w14:textId="0F935894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8E7B90">
        <w:rPr>
          <w:rFonts w:ascii="Bookman Old Style" w:hAnsi="Bookman Old Style"/>
          <w:sz w:val="22"/>
          <w:szCs w:val="22"/>
        </w:rPr>
        <w:t>ahir</w:t>
      </w:r>
      <w:r w:rsidR="008E7B90">
        <w:rPr>
          <w:rFonts w:ascii="Bookman Old Style" w:hAnsi="Bookman Old Style"/>
          <w:sz w:val="22"/>
          <w:szCs w:val="22"/>
        </w:rPr>
        <w:tab/>
        <w:t>:</w:t>
      </w:r>
      <w:r w:rsidR="008E7B90"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{ttl}</w:t>
      </w:r>
    </w:p>
    <w:p w14:paraId="7C943677" w14:textId="0E0020F0" w:rsidR="007874DA" w:rsidRPr="008D314F" w:rsidRDefault="008E7B90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{kelamin}</w:t>
      </w:r>
    </w:p>
    <w:p w14:paraId="5CFA699E" w14:textId="03D67885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0DB2ABF1" w14:textId="41C83C95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{agama}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1A7AF25A" w14:textId="57EF605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{status}</w:t>
      </w:r>
    </w:p>
    <w:p w14:paraId="79B02A34" w14:textId="5FB09B98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{pendidikan}</w:t>
      </w:r>
    </w:p>
    <w:p w14:paraId="764FFFFA" w14:textId="1623FFC9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282C57">
        <w:rPr>
          <w:rFonts w:ascii="Bookman Old Style" w:hAnsi="Bookman Old Style"/>
          <w:sz w:val="22"/>
          <w:szCs w:val="22"/>
        </w:rPr>
        <w:tab/>
        <w:t>:</w:t>
      </w:r>
      <w:r w:rsidR="00282C57">
        <w:rPr>
          <w:rFonts w:ascii="Bookman Old Style" w:hAnsi="Bookman Old Style"/>
          <w:sz w:val="22"/>
          <w:szCs w:val="22"/>
        </w:rPr>
        <w:tab/>
      </w:r>
      <w:r w:rsidR="003A4E10">
        <w:rPr>
          <w:rFonts w:ascii="Bookman Old Style" w:hAnsi="Bookman Old Style"/>
          <w:sz w:val="22"/>
          <w:szCs w:val="22"/>
          <w:lang w:val="id-ID"/>
        </w:rPr>
        <w:t>{pekerjaan}</w:t>
      </w:r>
    </w:p>
    <w:p w14:paraId="761C1A05" w14:textId="77777777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F77277">
        <w:rPr>
          <w:rFonts w:ascii="Bookman Old Style" w:hAnsi="Bookman Old Style"/>
          <w:sz w:val="22"/>
          <w:szCs w:val="22"/>
        </w:rPr>
        <w:fldChar w:fldCharType="begin"/>
      </w:r>
      <w:r w:rsidR="00F77277">
        <w:rPr>
          <w:rFonts w:ascii="Bookman Old Style" w:hAnsi="Bookman Old Style"/>
          <w:sz w:val="22"/>
          <w:szCs w:val="22"/>
        </w:rPr>
        <w:instrText xml:space="preserve"> MERGEFIELD KEWARGANEGARAAN </w:instrText>
      </w:r>
      <w:r w:rsidR="00F77277">
        <w:rPr>
          <w:rFonts w:ascii="Bookman Old Style" w:hAnsi="Bookman Old Style"/>
          <w:sz w:val="22"/>
          <w:szCs w:val="22"/>
        </w:rPr>
        <w:fldChar w:fldCharType="separate"/>
      </w:r>
      <w:r w:rsidR="00DF65EA" w:rsidRPr="00512BB5">
        <w:rPr>
          <w:rFonts w:ascii="Bookman Old Style" w:hAnsi="Bookman Old Style"/>
          <w:noProof/>
          <w:sz w:val="22"/>
          <w:szCs w:val="22"/>
        </w:rPr>
        <w:t>WNI</w:t>
      </w:r>
      <w:r w:rsidR="00F77277">
        <w:rPr>
          <w:rFonts w:ascii="Bookman Old Style" w:hAnsi="Bookman Old Style"/>
          <w:sz w:val="22"/>
          <w:szCs w:val="22"/>
        </w:rPr>
        <w:fldChar w:fldCharType="end"/>
      </w:r>
    </w:p>
    <w:p w14:paraId="2F1F29EE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4249B77B" w14:textId="7BCB52D3" w:rsidR="0012501E" w:rsidRDefault="003A4E1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3A4E10">
        <w:rPr>
          <w:rFonts w:ascii="Bookman Old Style" w:hAnsi="Bookman Old Style"/>
          <w:sz w:val="22"/>
          <w:szCs w:val="22"/>
        </w:rPr>
        <w:t xml:space="preserve">Yang bersangkutan adalah betul - betul berdomisili di Desa Ngubalan Kecamatan Kalidawir Kabupaten Tulungagung dan tercatat sebagai penduduk pribumi yang mempunyai / menjalankan usaha : </w:t>
      </w:r>
      <w:r>
        <w:rPr>
          <w:rFonts w:ascii="Bookman Old Style" w:hAnsi="Bookman Old Style"/>
          <w:sz w:val="22"/>
          <w:szCs w:val="22"/>
          <w:lang w:val="id-ID"/>
        </w:rPr>
        <w:t xml:space="preserve">{usaha} </w:t>
      </w:r>
      <w:r w:rsidRPr="003A4E10">
        <w:rPr>
          <w:rFonts w:ascii="Bookman Old Style" w:hAnsi="Bookman Old Style"/>
          <w:sz w:val="22"/>
          <w:szCs w:val="22"/>
        </w:rPr>
        <w:t>Selama ini  yang bersangkutan berdomisili di desa kami, adat istiadat kelakuannya dikenal baik dan loyalitasnya terhadap pemerintah baik</w:t>
      </w:r>
    </w:p>
    <w:p w14:paraId="36E1B0F2" w14:textId="77777777" w:rsidR="003A4E10" w:rsidRDefault="003A4E1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187D9C22" w14:textId="0A9DAF97" w:rsidR="00A929F6" w:rsidRDefault="003A4E10" w:rsidP="003A4E10">
      <w:pPr>
        <w:pStyle w:val="BodyText"/>
        <w:tabs>
          <w:tab w:val="left" w:pos="2880"/>
        </w:tabs>
        <w:ind w:firstLine="709"/>
        <w:rPr>
          <w:rFonts w:ascii="Bookman Old Style" w:hAnsi="Bookman Old Style"/>
          <w:sz w:val="22"/>
          <w:szCs w:val="22"/>
        </w:rPr>
      </w:pPr>
      <w:r w:rsidRPr="003A4E10">
        <w:rPr>
          <w:rFonts w:ascii="Bookman Old Style" w:hAnsi="Bookman Old Style"/>
          <w:sz w:val="22"/>
          <w:szCs w:val="22"/>
        </w:rPr>
        <w:t>Demikian surat keterangan ini dibuat, untuk Melengkapi persyaratan permohonan pinjaman yang bersangkutan kepada Bank</w:t>
      </w:r>
      <w:r>
        <w:rPr>
          <w:rFonts w:ascii="Bookman Old Style" w:hAnsi="Bookman Old Style"/>
          <w:sz w:val="22"/>
          <w:szCs w:val="22"/>
          <w:lang w:val="id-ID"/>
        </w:rPr>
        <w:t xml:space="preserve"> {bank}</w:t>
      </w:r>
      <w:r w:rsidRPr="003A4E10">
        <w:rPr>
          <w:rFonts w:ascii="Bookman Old Style" w:hAnsi="Bookman Old Style"/>
          <w:sz w:val="22"/>
          <w:szCs w:val="22"/>
        </w:rPr>
        <w:t>.</w:t>
      </w:r>
    </w:p>
    <w:p w14:paraId="25DB8D1C" w14:textId="77777777" w:rsidR="008E7B90" w:rsidRDefault="008E7B9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8E7B90" w:rsidRPr="008D314F" w14:paraId="51B45137" w14:textId="77777777" w:rsidTr="00A11B82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2CF5" w14:textId="77777777" w:rsidR="008E7B90" w:rsidRPr="009B7F53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9B7F53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9F46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92C66" w14:textId="672F0A9C" w:rsidR="008E7B90" w:rsidRPr="003A4E10" w:rsidRDefault="00D01797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Ngubalan, </w:t>
            </w:r>
            <w:r w:rsidR="003A4E10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74A93B83" w14:textId="77777777" w:rsidR="00FF68FE" w:rsidRPr="008D314F" w:rsidRDefault="008E7B90" w:rsidP="004F512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 Ngubalan</w:t>
            </w:r>
            <w:r w:rsidR="004F5124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1B5D1777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59E1E8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C3C6B87" w14:textId="77777777" w:rsidR="008E7B90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4F6099D" w14:textId="77777777" w:rsidR="008E7B90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DB9145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B60D79D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C69D1" w14:textId="77777777" w:rsidR="008E7B90" w:rsidRPr="009B7F53" w:rsidRDefault="004F5124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0D9C801A" w14:textId="77777777" w:rsidR="008E7B90" w:rsidRPr="008D314F" w:rsidRDefault="008E7B9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7EB261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2321D0A6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2082" w14:textId="77777777" w:rsidR="005A34CC" w:rsidRDefault="005A34CC">
      <w:r>
        <w:separator/>
      </w:r>
    </w:p>
  </w:endnote>
  <w:endnote w:type="continuationSeparator" w:id="0">
    <w:p w14:paraId="25316C3E" w14:textId="77777777" w:rsidR="005A34CC" w:rsidRDefault="005A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944C" w14:textId="77777777" w:rsidR="005A34CC" w:rsidRDefault="005A34CC">
      <w:r>
        <w:rPr>
          <w:color w:val="000000"/>
        </w:rPr>
        <w:separator/>
      </w:r>
    </w:p>
  </w:footnote>
  <w:footnote w:type="continuationSeparator" w:id="0">
    <w:p w14:paraId="265AD10C" w14:textId="77777777" w:rsidR="005A34CC" w:rsidRDefault="005A3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1289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6C06"/>
    <w:rsid w:val="0001731A"/>
    <w:rsid w:val="0002358D"/>
    <w:rsid w:val="00051EBE"/>
    <w:rsid w:val="00066225"/>
    <w:rsid w:val="00070E73"/>
    <w:rsid w:val="00071B70"/>
    <w:rsid w:val="00090305"/>
    <w:rsid w:val="00092C9B"/>
    <w:rsid w:val="00094283"/>
    <w:rsid w:val="000A51A9"/>
    <w:rsid w:val="000D1CF8"/>
    <w:rsid w:val="000D3F9F"/>
    <w:rsid w:val="000F0395"/>
    <w:rsid w:val="000F1461"/>
    <w:rsid w:val="000F6C8F"/>
    <w:rsid w:val="001007F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D2726"/>
    <w:rsid w:val="001E68D2"/>
    <w:rsid w:val="00212B04"/>
    <w:rsid w:val="00222E55"/>
    <w:rsid w:val="002258F2"/>
    <w:rsid w:val="00270274"/>
    <w:rsid w:val="00276B7A"/>
    <w:rsid w:val="00276E28"/>
    <w:rsid w:val="00282C57"/>
    <w:rsid w:val="002D7571"/>
    <w:rsid w:val="002F5F94"/>
    <w:rsid w:val="00333849"/>
    <w:rsid w:val="003819BC"/>
    <w:rsid w:val="003A0B2E"/>
    <w:rsid w:val="003A4E10"/>
    <w:rsid w:val="003A54FE"/>
    <w:rsid w:val="003A7757"/>
    <w:rsid w:val="003C3F55"/>
    <w:rsid w:val="003E556F"/>
    <w:rsid w:val="00407DC6"/>
    <w:rsid w:val="0042233C"/>
    <w:rsid w:val="004471CA"/>
    <w:rsid w:val="00447D5A"/>
    <w:rsid w:val="00475822"/>
    <w:rsid w:val="00475A31"/>
    <w:rsid w:val="00486C94"/>
    <w:rsid w:val="004B60F8"/>
    <w:rsid w:val="004C25BC"/>
    <w:rsid w:val="004D5512"/>
    <w:rsid w:val="004F5124"/>
    <w:rsid w:val="00515125"/>
    <w:rsid w:val="00523EB5"/>
    <w:rsid w:val="00524D00"/>
    <w:rsid w:val="00530581"/>
    <w:rsid w:val="005373B2"/>
    <w:rsid w:val="00551511"/>
    <w:rsid w:val="00565A5D"/>
    <w:rsid w:val="00596CC3"/>
    <w:rsid w:val="005A34CC"/>
    <w:rsid w:val="005A7FC1"/>
    <w:rsid w:val="005B3D2F"/>
    <w:rsid w:val="005D3B8E"/>
    <w:rsid w:val="005E284B"/>
    <w:rsid w:val="005E32BD"/>
    <w:rsid w:val="00604223"/>
    <w:rsid w:val="00605F5F"/>
    <w:rsid w:val="00606FC8"/>
    <w:rsid w:val="006101D5"/>
    <w:rsid w:val="00610258"/>
    <w:rsid w:val="00623B0C"/>
    <w:rsid w:val="006739F2"/>
    <w:rsid w:val="00680B69"/>
    <w:rsid w:val="00683A8C"/>
    <w:rsid w:val="006919F6"/>
    <w:rsid w:val="006A1324"/>
    <w:rsid w:val="006B20AF"/>
    <w:rsid w:val="006C4165"/>
    <w:rsid w:val="006E196D"/>
    <w:rsid w:val="006E4CF0"/>
    <w:rsid w:val="006F1A8C"/>
    <w:rsid w:val="00713D1C"/>
    <w:rsid w:val="0073712F"/>
    <w:rsid w:val="00755644"/>
    <w:rsid w:val="00761428"/>
    <w:rsid w:val="00782A11"/>
    <w:rsid w:val="007874DA"/>
    <w:rsid w:val="007904B0"/>
    <w:rsid w:val="007A3413"/>
    <w:rsid w:val="007B1F93"/>
    <w:rsid w:val="007E6808"/>
    <w:rsid w:val="007E6BC7"/>
    <w:rsid w:val="007F1F33"/>
    <w:rsid w:val="00804F9C"/>
    <w:rsid w:val="00871247"/>
    <w:rsid w:val="00872AA6"/>
    <w:rsid w:val="008813AD"/>
    <w:rsid w:val="008A4FBC"/>
    <w:rsid w:val="008A6F1D"/>
    <w:rsid w:val="008B3A5E"/>
    <w:rsid w:val="008B637E"/>
    <w:rsid w:val="008D1AC3"/>
    <w:rsid w:val="008D30E0"/>
    <w:rsid w:val="008D314F"/>
    <w:rsid w:val="008E7B90"/>
    <w:rsid w:val="00910A84"/>
    <w:rsid w:val="00925FCF"/>
    <w:rsid w:val="009327CA"/>
    <w:rsid w:val="00933CE8"/>
    <w:rsid w:val="00946C3A"/>
    <w:rsid w:val="0096022A"/>
    <w:rsid w:val="0096459C"/>
    <w:rsid w:val="00970239"/>
    <w:rsid w:val="0098688A"/>
    <w:rsid w:val="009A0C58"/>
    <w:rsid w:val="009A1B65"/>
    <w:rsid w:val="009B47FF"/>
    <w:rsid w:val="009B5458"/>
    <w:rsid w:val="009B65D4"/>
    <w:rsid w:val="009D1D29"/>
    <w:rsid w:val="009E28FC"/>
    <w:rsid w:val="009F30CF"/>
    <w:rsid w:val="009F672C"/>
    <w:rsid w:val="00A0792A"/>
    <w:rsid w:val="00A102FD"/>
    <w:rsid w:val="00A11B82"/>
    <w:rsid w:val="00A122E2"/>
    <w:rsid w:val="00A16BF9"/>
    <w:rsid w:val="00A24B79"/>
    <w:rsid w:val="00A26AA6"/>
    <w:rsid w:val="00A26F3B"/>
    <w:rsid w:val="00A3403A"/>
    <w:rsid w:val="00A351E3"/>
    <w:rsid w:val="00A62094"/>
    <w:rsid w:val="00A7331A"/>
    <w:rsid w:val="00A9041E"/>
    <w:rsid w:val="00A910F5"/>
    <w:rsid w:val="00A929F6"/>
    <w:rsid w:val="00A93901"/>
    <w:rsid w:val="00AA7EAB"/>
    <w:rsid w:val="00AB4BD1"/>
    <w:rsid w:val="00AB5174"/>
    <w:rsid w:val="00AB595A"/>
    <w:rsid w:val="00AB5FF5"/>
    <w:rsid w:val="00AD0B77"/>
    <w:rsid w:val="00AF216E"/>
    <w:rsid w:val="00AF232A"/>
    <w:rsid w:val="00B03A8B"/>
    <w:rsid w:val="00B44BFE"/>
    <w:rsid w:val="00B564F2"/>
    <w:rsid w:val="00B84CD4"/>
    <w:rsid w:val="00BE55C6"/>
    <w:rsid w:val="00BE60EA"/>
    <w:rsid w:val="00BF490A"/>
    <w:rsid w:val="00C00A87"/>
    <w:rsid w:val="00C35EAA"/>
    <w:rsid w:val="00C37F9E"/>
    <w:rsid w:val="00C41B85"/>
    <w:rsid w:val="00C43B44"/>
    <w:rsid w:val="00C57C54"/>
    <w:rsid w:val="00C70854"/>
    <w:rsid w:val="00C737E6"/>
    <w:rsid w:val="00CA55C4"/>
    <w:rsid w:val="00CD43E3"/>
    <w:rsid w:val="00CE1E33"/>
    <w:rsid w:val="00CF6A3D"/>
    <w:rsid w:val="00D0002A"/>
    <w:rsid w:val="00D01797"/>
    <w:rsid w:val="00D20F08"/>
    <w:rsid w:val="00D24340"/>
    <w:rsid w:val="00D33FF2"/>
    <w:rsid w:val="00D52396"/>
    <w:rsid w:val="00D64042"/>
    <w:rsid w:val="00D64326"/>
    <w:rsid w:val="00D65A58"/>
    <w:rsid w:val="00D75552"/>
    <w:rsid w:val="00D823E6"/>
    <w:rsid w:val="00D83D27"/>
    <w:rsid w:val="00D8554D"/>
    <w:rsid w:val="00DA0E0C"/>
    <w:rsid w:val="00DB725A"/>
    <w:rsid w:val="00DD23A1"/>
    <w:rsid w:val="00DF65EA"/>
    <w:rsid w:val="00E10120"/>
    <w:rsid w:val="00E15B69"/>
    <w:rsid w:val="00E423CA"/>
    <w:rsid w:val="00E43299"/>
    <w:rsid w:val="00E63A18"/>
    <w:rsid w:val="00E73C92"/>
    <w:rsid w:val="00E74B20"/>
    <w:rsid w:val="00E823E8"/>
    <w:rsid w:val="00E8361F"/>
    <w:rsid w:val="00E867EC"/>
    <w:rsid w:val="00EA6713"/>
    <w:rsid w:val="00EA6873"/>
    <w:rsid w:val="00EC31EA"/>
    <w:rsid w:val="00EC7872"/>
    <w:rsid w:val="00EE64DD"/>
    <w:rsid w:val="00EF3CD7"/>
    <w:rsid w:val="00F1006F"/>
    <w:rsid w:val="00F102EF"/>
    <w:rsid w:val="00F15EB8"/>
    <w:rsid w:val="00F20277"/>
    <w:rsid w:val="00F2424A"/>
    <w:rsid w:val="00F25B19"/>
    <w:rsid w:val="00F77277"/>
    <w:rsid w:val="00FE22DB"/>
    <w:rsid w:val="00FF40F4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9B2E96"/>
  <w14:defaultImageDpi w14:val="0"/>
  <w15:docId w15:val="{6DE9605E-D8D9-4894-8F39-0AA82C4E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2</cp:revision>
  <cp:lastPrinted>2023-06-22T03:34:00Z</cp:lastPrinted>
  <dcterms:created xsi:type="dcterms:W3CDTF">2023-08-01T10:10:00Z</dcterms:created>
  <dcterms:modified xsi:type="dcterms:W3CDTF">2023-08-01T10:10:00Z</dcterms:modified>
</cp:coreProperties>
</file>