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B0A1" w14:textId="77777777" w:rsidR="00547A47" w:rsidRPr="0073712F" w:rsidRDefault="00000000" w:rsidP="00547A47">
      <w:pPr>
        <w:pStyle w:val="HeaderSurat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2DF9F38" wp14:editId="07EC2E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A47">
        <w:rPr>
          <w:noProof/>
        </w:rPr>
        <w:t xml:space="preserve">PEMERINTAH KABUPATEN </w:t>
      </w:r>
      <w:r w:rsidR="00547A47" w:rsidRPr="0073712F">
        <w:rPr>
          <w:noProof/>
        </w:rPr>
        <w:t>Tulungagung</w:t>
      </w:r>
    </w:p>
    <w:p w14:paraId="0031E5D6" w14:textId="77777777" w:rsidR="00547A47" w:rsidRPr="0073712F" w:rsidRDefault="00547A47" w:rsidP="00547A47">
      <w:pPr>
        <w:pStyle w:val="HeaderSurat"/>
      </w:pPr>
      <w:r w:rsidRPr="0073712F">
        <w:t>KECAMATAN Kalidawir</w:t>
      </w:r>
    </w:p>
    <w:p w14:paraId="154AF1F3" w14:textId="77777777" w:rsidR="00547A47" w:rsidRPr="00D83D27" w:rsidRDefault="00547A47" w:rsidP="00547A47">
      <w:pPr>
        <w:pStyle w:val="HeaderSurat"/>
        <w:rPr>
          <w:b/>
          <w:bCs/>
        </w:rPr>
      </w:pPr>
      <w:r>
        <w:rPr>
          <w:b/>
          <w:bCs/>
        </w:rPr>
        <w:t>desa</w:t>
      </w:r>
      <w:r w:rsidRPr="00D83D27">
        <w:rPr>
          <w:b/>
          <w:bCs/>
        </w:rPr>
        <w:t xml:space="preserve"> Ngubalan</w:t>
      </w:r>
    </w:p>
    <w:p w14:paraId="7730BB63" w14:textId="77777777" w:rsidR="00547A47" w:rsidRPr="00605F5F" w:rsidRDefault="00547A47" w:rsidP="00547A47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 xml:space="preserve">Jalan </w:t>
      </w:r>
      <w:proofErr w:type="spellStart"/>
      <w:r w:rsidRPr="00605F5F">
        <w:rPr>
          <w:caps w:val="0"/>
          <w:sz w:val="20"/>
          <w:szCs w:val="20"/>
        </w:rPr>
        <w:t>Pakunden</w:t>
      </w:r>
      <w:proofErr w:type="spellEnd"/>
      <w:r w:rsidRPr="00605F5F">
        <w:rPr>
          <w:caps w:val="0"/>
          <w:sz w:val="20"/>
          <w:szCs w:val="20"/>
        </w:rPr>
        <w:t xml:space="preserve"> No. 01 Desa </w:t>
      </w:r>
      <w:proofErr w:type="spellStart"/>
      <w:r w:rsidRPr="00605F5F">
        <w:rPr>
          <w:caps w:val="0"/>
          <w:sz w:val="20"/>
          <w:szCs w:val="20"/>
        </w:rPr>
        <w:t>Ngubalan</w:t>
      </w:r>
      <w:proofErr w:type="spellEnd"/>
      <w:r w:rsidRPr="00605F5F">
        <w:rPr>
          <w:caps w:val="0"/>
          <w:sz w:val="20"/>
          <w:szCs w:val="20"/>
        </w:rPr>
        <w:t xml:space="preserve"> </w:t>
      </w:r>
      <w:proofErr w:type="spellStart"/>
      <w:r w:rsidRPr="00605F5F">
        <w:rPr>
          <w:caps w:val="0"/>
          <w:sz w:val="20"/>
          <w:szCs w:val="20"/>
        </w:rPr>
        <w:t>Kecamatan</w:t>
      </w:r>
      <w:proofErr w:type="spellEnd"/>
      <w:r w:rsidRPr="00605F5F">
        <w:rPr>
          <w:caps w:val="0"/>
          <w:sz w:val="20"/>
          <w:szCs w:val="20"/>
        </w:rPr>
        <w:t xml:space="preserve"> </w:t>
      </w:r>
      <w:proofErr w:type="spellStart"/>
      <w:r w:rsidRPr="00605F5F">
        <w:rPr>
          <w:caps w:val="0"/>
          <w:sz w:val="20"/>
          <w:szCs w:val="20"/>
        </w:rPr>
        <w:t>Kalidawir</w:t>
      </w:r>
      <w:proofErr w:type="spellEnd"/>
      <w:r w:rsidRPr="00605F5F">
        <w:rPr>
          <w:caps w:val="0"/>
          <w:sz w:val="20"/>
          <w:szCs w:val="20"/>
        </w:rPr>
        <w:t xml:space="preserve"> </w:t>
      </w:r>
      <w:proofErr w:type="spellStart"/>
      <w:r w:rsidRPr="00605F5F">
        <w:rPr>
          <w:caps w:val="0"/>
          <w:sz w:val="20"/>
          <w:szCs w:val="20"/>
        </w:rPr>
        <w:t>Kabupaten</w:t>
      </w:r>
      <w:proofErr w:type="spellEnd"/>
      <w:r w:rsidRPr="00605F5F">
        <w:rPr>
          <w:caps w:val="0"/>
          <w:sz w:val="20"/>
          <w:szCs w:val="20"/>
        </w:rPr>
        <w:t xml:space="preserve"> </w:t>
      </w:r>
      <w:proofErr w:type="spellStart"/>
      <w:r w:rsidRPr="00605F5F">
        <w:rPr>
          <w:caps w:val="0"/>
          <w:sz w:val="20"/>
          <w:szCs w:val="20"/>
        </w:rPr>
        <w:t>Tulungagung</w:t>
      </w:r>
      <w:proofErr w:type="spellEnd"/>
      <w:r w:rsidRPr="00605F5F">
        <w:rPr>
          <w:caps w:val="0"/>
          <w:sz w:val="20"/>
          <w:szCs w:val="20"/>
        </w:rPr>
        <w:t xml:space="preserve"> Email: desangubalan27@gmail.com Kode Pos: 66281</w:t>
      </w:r>
    </w:p>
    <w:p w14:paraId="2391B172" w14:textId="77777777" w:rsidR="00547A47" w:rsidRPr="00713D1C" w:rsidRDefault="00547A47" w:rsidP="00547A47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27511E6F" w14:textId="77777777" w:rsidR="00547A47" w:rsidRDefault="00547A47" w:rsidP="00547A47">
      <w:pPr>
        <w:pStyle w:val="Heading3"/>
        <w:rPr>
          <w:rFonts w:ascii="Bookman Old Style" w:hAnsi="Bookman Old Style"/>
          <w:sz w:val="34"/>
          <w:szCs w:val="34"/>
        </w:rPr>
      </w:pPr>
    </w:p>
    <w:p w14:paraId="6E094EC1" w14:textId="77777777" w:rsidR="00547A47" w:rsidRPr="00DA0E0C" w:rsidRDefault="00547A47" w:rsidP="00547A47">
      <w:pPr>
        <w:pStyle w:val="Heading3"/>
        <w:rPr>
          <w:rFonts w:ascii="Bookman Old Style" w:hAnsi="Bookman Old Style"/>
          <w:sz w:val="34"/>
          <w:szCs w:val="34"/>
        </w:rPr>
      </w:pPr>
      <w:r w:rsidRPr="00CC74B5">
        <w:rPr>
          <w:rFonts w:ascii="Bookman Old Style" w:hAnsi="Bookman Old Style"/>
          <w:sz w:val="34"/>
          <w:szCs w:val="34"/>
        </w:rPr>
        <w:t>SURAT KETERANGAN TIDAK MAMPU</w:t>
      </w:r>
    </w:p>
    <w:p w14:paraId="761F386C" w14:textId="0FE9BA6B" w:rsidR="00547A47" w:rsidRPr="00A43B73" w:rsidRDefault="00547A47" w:rsidP="00547A47">
      <w:pPr>
        <w:jc w:val="center"/>
        <w:rPr>
          <w:sz w:val="22"/>
          <w:szCs w:val="22"/>
        </w:rPr>
      </w:pPr>
      <w:proofErr w:type="spellStart"/>
      <w:proofErr w:type="gramStart"/>
      <w:r w:rsidRPr="00DA0E0C">
        <w:rPr>
          <w:rFonts w:ascii="Bookman Old Style" w:hAnsi="Bookman Old Style"/>
          <w:sz w:val="22"/>
          <w:szCs w:val="22"/>
        </w:rPr>
        <w:t>Nomor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8E6D95">
        <w:rPr>
          <w:rFonts w:ascii="Bookman Old Style" w:hAnsi="Bookman Old Style"/>
          <w:sz w:val="22"/>
          <w:szCs w:val="22"/>
        </w:rPr>
        <w:t>470/</w:t>
      </w:r>
      <w:r w:rsidR="001A389F">
        <w:rPr>
          <w:rFonts w:ascii="Bookman Old Style" w:hAnsi="Bookman Old Style"/>
          <w:sz w:val="22"/>
          <w:szCs w:val="22"/>
          <w:lang w:val="id-ID"/>
        </w:rPr>
        <w:t>{noReg}</w:t>
      </w:r>
      <w:r>
        <w:rPr>
          <w:rFonts w:ascii="Bookman Old Style" w:hAnsi="Bookman Old Style"/>
          <w:sz w:val="22"/>
          <w:szCs w:val="22"/>
        </w:rPr>
        <w:t>/</w:t>
      </w:r>
      <w:r w:rsidR="00391AA6">
        <w:rPr>
          <w:rFonts w:ascii="Bookman Old Style" w:hAnsi="Bookman Old Style"/>
          <w:sz w:val="22"/>
          <w:szCs w:val="22"/>
        </w:rPr>
        <w:t>14.2013/2023</w:t>
      </w:r>
    </w:p>
    <w:p w14:paraId="26C4803F" w14:textId="77777777" w:rsidR="00547A47" w:rsidRPr="00DA0E0C" w:rsidRDefault="00547A47" w:rsidP="00547A47">
      <w:pPr>
        <w:jc w:val="center"/>
        <w:rPr>
          <w:rFonts w:ascii="Bookman Old Style" w:hAnsi="Bookman Old Style"/>
          <w:sz w:val="22"/>
          <w:szCs w:val="22"/>
        </w:rPr>
      </w:pPr>
    </w:p>
    <w:p w14:paraId="5B78B1D9" w14:textId="77777777" w:rsidR="00547A47" w:rsidRPr="005C7F31" w:rsidRDefault="00547A47" w:rsidP="00547A47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5C7F31">
        <w:rPr>
          <w:rFonts w:ascii="Bookman Old Style" w:hAnsi="Bookman Old Style"/>
          <w:sz w:val="22"/>
          <w:szCs w:val="22"/>
        </w:rPr>
        <w:t>bertanda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tangan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5C7F31">
        <w:rPr>
          <w:rFonts w:ascii="Bookman Old Style" w:hAnsi="Bookman Old Style"/>
          <w:sz w:val="22"/>
          <w:szCs w:val="22"/>
        </w:rPr>
        <w:t>bawah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Ngubalan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Kecamatan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Kalidawir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Tulungagung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Jawa Timur </w:t>
      </w:r>
      <w:proofErr w:type="spellStart"/>
      <w:r w:rsidRPr="005C7F31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Pr="005C7F31">
        <w:rPr>
          <w:rFonts w:ascii="Bookman Old Style" w:hAnsi="Bookman Old Style"/>
          <w:sz w:val="22"/>
          <w:szCs w:val="22"/>
        </w:rPr>
        <w:t>bahwa :</w:t>
      </w:r>
      <w:proofErr w:type="gramEnd"/>
    </w:p>
    <w:p w14:paraId="404BBE2E" w14:textId="77777777" w:rsidR="00547A47" w:rsidRPr="00DA0E0C" w:rsidRDefault="00547A47" w:rsidP="00547A47">
      <w:pPr>
        <w:pStyle w:val="BodyText"/>
        <w:rPr>
          <w:rFonts w:ascii="Bookman Old Style" w:hAnsi="Bookman Old Style"/>
          <w:sz w:val="22"/>
          <w:szCs w:val="22"/>
        </w:rPr>
      </w:pPr>
    </w:p>
    <w:p w14:paraId="34CBB737" w14:textId="0FF50D7C" w:rsidR="00547A47" w:rsidRPr="00CC74B5" w:rsidRDefault="00547A47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D8532D">
        <w:rPr>
          <w:rFonts w:ascii="Bookman Old Style" w:hAnsi="Bookman Old Style"/>
          <w:b/>
          <w:sz w:val="22"/>
          <w:szCs w:val="22"/>
        </w:rPr>
        <w:fldChar w:fldCharType="begin"/>
      </w:r>
      <w:r w:rsidR="00D8532D">
        <w:rPr>
          <w:rFonts w:ascii="Bookman Old Style" w:hAnsi="Bookman Old Style"/>
          <w:b/>
          <w:sz w:val="22"/>
          <w:szCs w:val="22"/>
        </w:rPr>
        <w:instrText xml:space="preserve"> MERGEFIELD NAMA </w:instrText>
      </w:r>
      <w:r w:rsidR="00D8532D">
        <w:rPr>
          <w:rFonts w:ascii="Bookman Old Style" w:hAnsi="Bookman Old Style"/>
          <w:b/>
          <w:sz w:val="22"/>
          <w:szCs w:val="22"/>
        </w:rPr>
        <w:fldChar w:fldCharType="separate"/>
      </w:r>
      <w:r w:rsidR="001A389F">
        <w:rPr>
          <w:rFonts w:ascii="Bookman Old Style" w:hAnsi="Bookman Old Style"/>
          <w:b/>
          <w:noProof/>
          <w:sz w:val="22"/>
          <w:szCs w:val="22"/>
          <w:lang w:val="id-ID"/>
        </w:rPr>
        <w:t>{nama}</w:t>
      </w:r>
      <w:r w:rsidR="00D8532D">
        <w:rPr>
          <w:rFonts w:ascii="Bookman Old Style" w:hAnsi="Bookman Old Style"/>
          <w:b/>
          <w:sz w:val="22"/>
          <w:szCs w:val="22"/>
        </w:rPr>
        <w:fldChar w:fldCharType="end"/>
      </w:r>
    </w:p>
    <w:p w14:paraId="06407DEB" w14:textId="6D926090" w:rsidR="00547A47" w:rsidRDefault="00547A47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A389F">
        <w:rPr>
          <w:rFonts w:ascii="Bookman Old Style" w:hAnsi="Bookman Old Style"/>
          <w:sz w:val="22"/>
          <w:szCs w:val="22"/>
          <w:lang w:val="id-ID"/>
        </w:rPr>
        <w:t>{nik}</w:t>
      </w:r>
    </w:p>
    <w:p w14:paraId="732B580A" w14:textId="46489EA8" w:rsidR="00AA69DB" w:rsidRDefault="00AA69DB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A389F">
        <w:rPr>
          <w:rFonts w:ascii="Bookman Old Style" w:hAnsi="Bookman Old Style"/>
          <w:sz w:val="22"/>
          <w:szCs w:val="22"/>
          <w:lang w:val="id-ID"/>
        </w:rPr>
        <w:t>{namaKepala}</w:t>
      </w:r>
    </w:p>
    <w:p w14:paraId="60DD7643" w14:textId="3253A6D5" w:rsidR="00AA69DB" w:rsidRPr="00DA0E0C" w:rsidRDefault="00AA69DB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A389F">
        <w:rPr>
          <w:rFonts w:ascii="Bookman Old Style" w:hAnsi="Bookman Old Style"/>
          <w:sz w:val="22"/>
          <w:szCs w:val="22"/>
          <w:lang w:val="id-ID"/>
        </w:rPr>
        <w:t>{noKK}</w:t>
      </w:r>
    </w:p>
    <w:p w14:paraId="2B0EC148" w14:textId="38F1657F" w:rsidR="00547A47" w:rsidRPr="00CC74B5" w:rsidRDefault="00547A47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>/</w:t>
      </w:r>
      <w:proofErr w:type="spellStart"/>
      <w:r w:rsidRPr="00DA0E0C">
        <w:rPr>
          <w:rFonts w:ascii="Bookman Old Style" w:hAnsi="Bookman Old Style"/>
          <w:sz w:val="22"/>
          <w:szCs w:val="22"/>
        </w:rPr>
        <w:t>tanggal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lahir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1A389F">
        <w:rPr>
          <w:rFonts w:ascii="Bookman Old Style" w:hAnsi="Bookman Old Style"/>
          <w:sz w:val="22"/>
          <w:szCs w:val="22"/>
          <w:lang w:val="id-ID"/>
        </w:rPr>
        <w:t>{ttl}</w:t>
      </w:r>
    </w:p>
    <w:p w14:paraId="7019B1EF" w14:textId="77777777" w:rsidR="00547A47" w:rsidRPr="00DA0E0C" w:rsidRDefault="00547A47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Kewarga</w:t>
      </w:r>
      <w:r w:rsidRPr="00DA0E0C">
        <w:rPr>
          <w:rFonts w:ascii="Bookman Old Style" w:hAnsi="Bookman Old Style"/>
          <w:sz w:val="22"/>
          <w:szCs w:val="22"/>
        </w:rPr>
        <w:t>negara</w:t>
      </w:r>
      <w:r>
        <w:rPr>
          <w:rFonts w:ascii="Bookman Old Style" w:hAnsi="Bookman Old Style"/>
          <w:sz w:val="22"/>
          <w:szCs w:val="22"/>
        </w:rPr>
        <w:t>an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2A53D5">
        <w:rPr>
          <w:rFonts w:ascii="Bookman Old Style" w:hAnsi="Bookman Old Style"/>
          <w:sz w:val="22"/>
          <w:szCs w:val="22"/>
        </w:rPr>
        <w:fldChar w:fldCharType="begin"/>
      </w:r>
      <w:r w:rsidR="002A53D5">
        <w:rPr>
          <w:rFonts w:ascii="Bookman Old Style" w:hAnsi="Bookman Old Style"/>
          <w:sz w:val="22"/>
          <w:szCs w:val="22"/>
        </w:rPr>
        <w:instrText xml:space="preserve"> MERGEFIELD KEWARGANEGARAAN </w:instrText>
      </w:r>
      <w:r w:rsidR="002A53D5">
        <w:rPr>
          <w:rFonts w:ascii="Bookman Old Style" w:hAnsi="Bookman Old Style"/>
          <w:sz w:val="22"/>
          <w:szCs w:val="22"/>
        </w:rPr>
        <w:fldChar w:fldCharType="separate"/>
      </w:r>
      <w:r w:rsidR="00B84B2A" w:rsidRPr="00AB4174">
        <w:rPr>
          <w:rFonts w:ascii="Bookman Old Style" w:hAnsi="Bookman Old Style"/>
          <w:noProof/>
          <w:sz w:val="22"/>
          <w:szCs w:val="22"/>
        </w:rPr>
        <w:t>WNI</w:t>
      </w:r>
      <w:r w:rsidR="002A53D5">
        <w:rPr>
          <w:rFonts w:ascii="Bookman Old Style" w:hAnsi="Bookman Old Style"/>
          <w:sz w:val="22"/>
          <w:szCs w:val="22"/>
        </w:rPr>
        <w:fldChar w:fldCharType="end"/>
      </w:r>
    </w:p>
    <w:p w14:paraId="24CC024E" w14:textId="1793DCB9" w:rsidR="00547A47" w:rsidRPr="00DA0E0C" w:rsidRDefault="00547A47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Agama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1A389F">
        <w:rPr>
          <w:rFonts w:ascii="Bookman Old Style" w:hAnsi="Bookman Old Style"/>
          <w:sz w:val="22"/>
          <w:szCs w:val="22"/>
          <w:lang w:val="id-ID"/>
        </w:rPr>
        <w:t>{agama}</w:t>
      </w:r>
    </w:p>
    <w:p w14:paraId="41813424" w14:textId="777801E3" w:rsidR="00547A47" w:rsidRPr="00CC74B5" w:rsidRDefault="00547A47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CC74B5">
        <w:rPr>
          <w:rFonts w:ascii="Bookman Old Style" w:hAnsi="Bookman Old Style"/>
          <w:sz w:val="22"/>
          <w:szCs w:val="22"/>
        </w:rPr>
        <w:t>Pekerjaan</w:t>
      </w:r>
      <w:r w:rsidRPr="00CC74B5">
        <w:rPr>
          <w:rFonts w:ascii="Bookman Old Style" w:hAnsi="Bookman Old Style"/>
          <w:sz w:val="22"/>
          <w:szCs w:val="22"/>
        </w:rPr>
        <w:tab/>
        <w:t>:</w:t>
      </w:r>
      <w:r w:rsidRPr="00CC74B5">
        <w:rPr>
          <w:rFonts w:ascii="Bookman Old Style" w:hAnsi="Bookman Old Style"/>
          <w:sz w:val="22"/>
          <w:szCs w:val="22"/>
        </w:rPr>
        <w:tab/>
      </w:r>
      <w:r w:rsidR="001A389F">
        <w:rPr>
          <w:rFonts w:ascii="Bookman Old Style" w:hAnsi="Bookman Old Style"/>
          <w:sz w:val="22"/>
          <w:szCs w:val="22"/>
          <w:lang w:val="id-ID"/>
        </w:rPr>
        <w:t>{bekerja}</w:t>
      </w:r>
    </w:p>
    <w:p w14:paraId="14BA1FB3" w14:textId="123B6913" w:rsidR="00547A47" w:rsidRDefault="00547A47" w:rsidP="00547A47">
      <w:pPr>
        <w:numPr>
          <w:ilvl w:val="0"/>
          <w:numId w:val="15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tinggal</w:t>
      </w:r>
      <w:proofErr w:type="gram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A389F">
        <w:rPr>
          <w:rFonts w:ascii="Bookman Old Style" w:hAnsi="Bookman Old Style"/>
          <w:sz w:val="22"/>
          <w:szCs w:val="22"/>
          <w:lang w:val="id-ID"/>
        </w:rPr>
        <w:t>{alamat}</w:t>
      </w:r>
    </w:p>
    <w:p w14:paraId="435EC89B" w14:textId="77777777" w:rsidR="00547A47" w:rsidRDefault="00547A47" w:rsidP="00547A47">
      <w:pPr>
        <w:tabs>
          <w:tab w:val="left" w:pos="1260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14:paraId="2642AD17" w14:textId="77777777" w:rsidR="00547A47" w:rsidRDefault="00547A47" w:rsidP="00547A47">
      <w:pPr>
        <w:tabs>
          <w:tab w:val="left" w:pos="709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 w:rsidRPr="00694148">
        <w:rPr>
          <w:rFonts w:ascii="Bookman Old Style" w:hAnsi="Bookman Old Style"/>
          <w:sz w:val="22"/>
          <w:szCs w:val="22"/>
        </w:rPr>
        <w:t xml:space="preserve">Bahwa yang </w:t>
      </w:r>
      <w:proofErr w:type="spellStart"/>
      <w:r w:rsidRPr="00694148">
        <w:rPr>
          <w:rFonts w:ascii="Bookman Old Style" w:hAnsi="Bookman Old Style"/>
          <w:sz w:val="22"/>
          <w:szCs w:val="22"/>
        </w:rPr>
        <w:t>tersebut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namanya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di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694148">
        <w:rPr>
          <w:rFonts w:ascii="Bookman Old Style" w:hAnsi="Bookman Old Style"/>
          <w:sz w:val="22"/>
          <w:szCs w:val="22"/>
        </w:rPr>
        <w:t xml:space="preserve">atas, </w:t>
      </w:r>
      <w:proofErr w:type="spellStart"/>
      <w:r w:rsidRPr="00694148">
        <w:rPr>
          <w:rFonts w:ascii="Bookman Old Style" w:hAnsi="Bookman Old Style"/>
          <w:sz w:val="22"/>
          <w:szCs w:val="22"/>
        </w:rPr>
        <w:t>sepanjang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pengetahuan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dan </w:t>
      </w:r>
      <w:proofErr w:type="spellStart"/>
      <w:r w:rsidRPr="00694148">
        <w:rPr>
          <w:rFonts w:ascii="Bookman Old Style" w:hAnsi="Bookman Old Style"/>
          <w:sz w:val="22"/>
          <w:szCs w:val="22"/>
        </w:rPr>
        <w:t>penelitian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 w:rsidRPr="00694148">
        <w:rPr>
          <w:rFonts w:ascii="Bookman Old Style" w:hAnsi="Bookman Old Style"/>
          <w:sz w:val="22"/>
          <w:szCs w:val="22"/>
        </w:rPr>
        <w:t>hingga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saat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dikeluarkannya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surat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keterangan ini </w:t>
      </w:r>
      <w:proofErr w:type="spellStart"/>
      <w:r w:rsidRPr="00694148">
        <w:rPr>
          <w:rFonts w:ascii="Bookman Old Style" w:hAnsi="Bookman Old Style"/>
          <w:sz w:val="22"/>
          <w:szCs w:val="22"/>
        </w:rPr>
        <w:t>memang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benar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dari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Keluarga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yang </w:t>
      </w:r>
      <w:r>
        <w:rPr>
          <w:rFonts w:ascii="Bookman Old Style" w:hAnsi="Bookman Old Style"/>
          <w:b/>
          <w:sz w:val="22"/>
          <w:szCs w:val="22"/>
        </w:rPr>
        <w:t>KURANG MAMPU</w:t>
      </w:r>
      <w:r w:rsidRPr="00694148">
        <w:rPr>
          <w:rFonts w:ascii="Bookman Old Style" w:hAnsi="Bookman Old Style"/>
          <w:sz w:val="22"/>
          <w:szCs w:val="22"/>
        </w:rPr>
        <w:t>.</w:t>
      </w:r>
    </w:p>
    <w:p w14:paraId="66F70978" w14:textId="77777777" w:rsidR="00547A47" w:rsidRDefault="00547A47" w:rsidP="00547A47">
      <w:pPr>
        <w:tabs>
          <w:tab w:val="left" w:pos="709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14:paraId="2E3330B0" w14:textId="77777777" w:rsidR="00547A47" w:rsidRDefault="00547A47" w:rsidP="00547A4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</w:t>
      </w:r>
      <w:r w:rsidRPr="008D314F">
        <w:rPr>
          <w:rFonts w:ascii="Bookman Old Style" w:hAnsi="Bookman Old Style"/>
          <w:sz w:val="22"/>
          <w:szCs w:val="22"/>
        </w:rPr>
        <w:t>urat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keterangan </w:t>
      </w:r>
      <w:r w:rsidRPr="008D314F">
        <w:rPr>
          <w:rFonts w:ascii="Bookman Old Style" w:hAnsi="Bookman Old Style"/>
          <w:sz w:val="22"/>
          <w:szCs w:val="22"/>
        </w:rPr>
        <w:t xml:space="preserve">ini </w:t>
      </w:r>
      <w:proofErr w:type="spellStart"/>
      <w:r w:rsidRPr="008D314F"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dengan sebenarnya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8D314F">
        <w:rPr>
          <w:rFonts w:ascii="Bookman Old Style" w:hAnsi="Bookman Old Style"/>
          <w:sz w:val="22"/>
          <w:szCs w:val="22"/>
        </w:rPr>
        <w:t>untuk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proofErr w:type="spellStart"/>
      <w:r w:rsidRPr="008D314F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mestinya</w:t>
      </w:r>
      <w:proofErr w:type="spellEnd"/>
      <w:r w:rsidRPr="008D314F">
        <w:rPr>
          <w:rFonts w:ascii="Bookman Old Style" w:hAnsi="Bookman Old Style"/>
          <w:sz w:val="22"/>
          <w:szCs w:val="22"/>
        </w:rPr>
        <w:t>.</w:t>
      </w:r>
    </w:p>
    <w:p w14:paraId="7CDF9F95" w14:textId="77777777" w:rsidR="00547A47" w:rsidRDefault="00547A47" w:rsidP="00547A4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tbl>
      <w:tblPr>
        <w:tblW w:w="10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398"/>
      </w:tblGrid>
      <w:tr w:rsidR="00547A47" w:rsidRPr="00DA0E0C" w14:paraId="094B71D7" w14:textId="77777777" w:rsidTr="00756D87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A1A8E" w14:textId="77777777" w:rsidR="00186C48" w:rsidRPr="00186C48" w:rsidRDefault="00186C48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98423" w14:textId="77777777" w:rsidR="00547A47" w:rsidRPr="00DA0E0C" w:rsidRDefault="00547A47" w:rsidP="00756D87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3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28A8" w14:textId="3816D705" w:rsidR="00547A47" w:rsidRPr="001A389F" w:rsidRDefault="00547A47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proofErr w:type="spellStart"/>
            <w:r w:rsidRPr="00DA0E0C">
              <w:rPr>
                <w:rFonts w:ascii="Bookman Old Style" w:hAnsi="Bookman Old Style"/>
                <w:sz w:val="22"/>
                <w:szCs w:val="22"/>
              </w:rPr>
              <w:t>Ngubalan</w:t>
            </w:r>
            <w:proofErr w:type="spellEnd"/>
            <w:r w:rsidRPr="00DA0E0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="001A389F">
              <w:rPr>
                <w:rFonts w:ascii="Bookman Old Style" w:hAnsi="Bookman Old Style"/>
                <w:sz w:val="22"/>
                <w:szCs w:val="22"/>
                <w:lang w:val="id-ID"/>
              </w:rPr>
              <w:t>{tglSurat}</w:t>
            </w:r>
          </w:p>
          <w:p w14:paraId="2BB764E9" w14:textId="77777777" w:rsidR="00735BDE" w:rsidRDefault="00547A47" w:rsidP="00BC6AE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Kepala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Desa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Ngubalan</w:t>
            </w:r>
            <w:proofErr w:type="spellEnd"/>
            <w:r w:rsidR="00BC6AEE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14:paraId="35A71B1B" w14:textId="77777777" w:rsidR="00547A47" w:rsidRPr="00DA0E0C" w:rsidRDefault="00547A47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6C7BA31" w14:textId="77777777" w:rsidR="00547A47" w:rsidRPr="00DA0E0C" w:rsidRDefault="00547A47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73ECC69" w14:textId="77777777" w:rsidR="00547A47" w:rsidRPr="00DA0E0C" w:rsidRDefault="00547A47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F348D1E" w14:textId="77777777" w:rsidR="00547A47" w:rsidRPr="00DA0E0C" w:rsidRDefault="00547A47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E16A1D8" w14:textId="77777777" w:rsidR="00547A47" w:rsidRPr="00DA0E0C" w:rsidRDefault="00547A47" w:rsidP="00756D8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54BD587" w14:textId="77777777" w:rsidR="00547A47" w:rsidRPr="008C6C03" w:rsidRDefault="00BC6AEE" w:rsidP="001B0F9E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SISWANTO</w:t>
            </w:r>
          </w:p>
        </w:tc>
      </w:tr>
    </w:tbl>
    <w:p w14:paraId="2E5AF7C2" w14:textId="77777777" w:rsidR="00694148" w:rsidRDefault="00694148" w:rsidP="00C40466">
      <w:pPr>
        <w:pStyle w:val="HeaderSurat"/>
        <w:ind w:left="0"/>
        <w:jc w:val="left"/>
        <w:rPr>
          <w:sz w:val="22"/>
          <w:szCs w:val="22"/>
        </w:rPr>
      </w:pPr>
    </w:p>
    <w:sectPr w:rsidR="00694148" w:rsidSect="005B4495">
      <w:pgSz w:w="12240" w:h="18720" w:code="14"/>
      <w:pgMar w:top="851" w:right="1009" w:bottom="567" w:left="1009" w:header="720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09016" w14:textId="77777777" w:rsidR="0048320F" w:rsidRDefault="0048320F">
      <w:r>
        <w:separator/>
      </w:r>
    </w:p>
  </w:endnote>
  <w:endnote w:type="continuationSeparator" w:id="0">
    <w:p w14:paraId="27B6221E" w14:textId="77777777" w:rsidR="0048320F" w:rsidRDefault="00483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CF00A" w14:textId="77777777" w:rsidR="0048320F" w:rsidRDefault="0048320F">
      <w:r>
        <w:rPr>
          <w:color w:val="000000"/>
        </w:rPr>
        <w:separator/>
      </w:r>
    </w:p>
  </w:footnote>
  <w:footnote w:type="continuationSeparator" w:id="0">
    <w:p w14:paraId="0C854EE0" w14:textId="77777777" w:rsidR="0048320F" w:rsidRDefault="00483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719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082434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40104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A14025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33839E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8CA6F6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BF2036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E550C2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01659F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3137A8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B647E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522498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C4179F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9466F8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BEF10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36E1C3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7EC5AE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74202399">
    <w:abstractNumId w:val="10"/>
  </w:num>
  <w:num w:numId="2" w16cid:durableId="1534995827">
    <w:abstractNumId w:val="14"/>
  </w:num>
  <w:num w:numId="3" w16cid:durableId="1543982433">
    <w:abstractNumId w:val="3"/>
  </w:num>
  <w:num w:numId="4" w16cid:durableId="1296445534">
    <w:abstractNumId w:val="4"/>
  </w:num>
  <w:num w:numId="5" w16cid:durableId="1021468400">
    <w:abstractNumId w:val="8"/>
  </w:num>
  <w:num w:numId="6" w16cid:durableId="2036736371">
    <w:abstractNumId w:val="16"/>
  </w:num>
  <w:num w:numId="7" w16cid:durableId="2321024">
    <w:abstractNumId w:val="5"/>
  </w:num>
  <w:num w:numId="8" w16cid:durableId="178668323">
    <w:abstractNumId w:val="7"/>
  </w:num>
  <w:num w:numId="9" w16cid:durableId="1762066821">
    <w:abstractNumId w:val="12"/>
  </w:num>
  <w:num w:numId="10" w16cid:durableId="194925314">
    <w:abstractNumId w:val="15"/>
  </w:num>
  <w:num w:numId="11" w16cid:durableId="892354733">
    <w:abstractNumId w:val="9"/>
  </w:num>
  <w:num w:numId="12" w16cid:durableId="1631352978">
    <w:abstractNumId w:val="17"/>
  </w:num>
  <w:num w:numId="13" w16cid:durableId="1138256900">
    <w:abstractNumId w:val="11"/>
  </w:num>
  <w:num w:numId="14" w16cid:durableId="919758780">
    <w:abstractNumId w:val="13"/>
  </w:num>
  <w:num w:numId="15" w16cid:durableId="1744839885">
    <w:abstractNumId w:val="2"/>
  </w:num>
  <w:num w:numId="16" w16cid:durableId="61754046">
    <w:abstractNumId w:val="1"/>
  </w:num>
  <w:num w:numId="17" w16cid:durableId="327094922">
    <w:abstractNumId w:val="0"/>
  </w:num>
  <w:num w:numId="18" w16cid:durableId="1501969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0554"/>
    <w:rsid w:val="00012439"/>
    <w:rsid w:val="00012B59"/>
    <w:rsid w:val="0001357A"/>
    <w:rsid w:val="0002001A"/>
    <w:rsid w:val="0002358D"/>
    <w:rsid w:val="000268EF"/>
    <w:rsid w:val="00027417"/>
    <w:rsid w:val="00031DC5"/>
    <w:rsid w:val="00037DD6"/>
    <w:rsid w:val="0004443C"/>
    <w:rsid w:val="00045419"/>
    <w:rsid w:val="000607A5"/>
    <w:rsid w:val="00062276"/>
    <w:rsid w:val="00067EAE"/>
    <w:rsid w:val="0007142C"/>
    <w:rsid w:val="0007280B"/>
    <w:rsid w:val="00073940"/>
    <w:rsid w:val="000873AB"/>
    <w:rsid w:val="00092FFD"/>
    <w:rsid w:val="00094283"/>
    <w:rsid w:val="00094B67"/>
    <w:rsid w:val="000A6A52"/>
    <w:rsid w:val="000A7A29"/>
    <w:rsid w:val="000B4C9B"/>
    <w:rsid w:val="000C6B35"/>
    <w:rsid w:val="000D1CF8"/>
    <w:rsid w:val="000D30AF"/>
    <w:rsid w:val="000D3F9F"/>
    <w:rsid w:val="000E3E61"/>
    <w:rsid w:val="000F1461"/>
    <w:rsid w:val="000F6C8F"/>
    <w:rsid w:val="000F7463"/>
    <w:rsid w:val="00101C0E"/>
    <w:rsid w:val="00113385"/>
    <w:rsid w:val="00115349"/>
    <w:rsid w:val="00115F63"/>
    <w:rsid w:val="00120383"/>
    <w:rsid w:val="00124602"/>
    <w:rsid w:val="00124BF3"/>
    <w:rsid w:val="0012691D"/>
    <w:rsid w:val="00133DC9"/>
    <w:rsid w:val="00134C6F"/>
    <w:rsid w:val="001359A6"/>
    <w:rsid w:val="00135F29"/>
    <w:rsid w:val="001368CC"/>
    <w:rsid w:val="00140CE3"/>
    <w:rsid w:val="0014162D"/>
    <w:rsid w:val="001451B0"/>
    <w:rsid w:val="001451CE"/>
    <w:rsid w:val="001465DC"/>
    <w:rsid w:val="00146C47"/>
    <w:rsid w:val="00150340"/>
    <w:rsid w:val="00154E03"/>
    <w:rsid w:val="0015563B"/>
    <w:rsid w:val="00170AF1"/>
    <w:rsid w:val="00171AC1"/>
    <w:rsid w:val="0018623E"/>
    <w:rsid w:val="00186C48"/>
    <w:rsid w:val="001A389F"/>
    <w:rsid w:val="001A4F32"/>
    <w:rsid w:val="001A5A60"/>
    <w:rsid w:val="001A62C0"/>
    <w:rsid w:val="001B0F9E"/>
    <w:rsid w:val="001B16F1"/>
    <w:rsid w:val="001B3D63"/>
    <w:rsid w:val="001B70B6"/>
    <w:rsid w:val="001B7D70"/>
    <w:rsid w:val="001C6A14"/>
    <w:rsid w:val="001D3119"/>
    <w:rsid w:val="001D4031"/>
    <w:rsid w:val="001F3891"/>
    <w:rsid w:val="002002F7"/>
    <w:rsid w:val="00212B04"/>
    <w:rsid w:val="002143A8"/>
    <w:rsid w:val="00217A5E"/>
    <w:rsid w:val="00223D23"/>
    <w:rsid w:val="002258F2"/>
    <w:rsid w:val="002326C0"/>
    <w:rsid w:val="00232DF5"/>
    <w:rsid w:val="0023533E"/>
    <w:rsid w:val="00246C27"/>
    <w:rsid w:val="002545B6"/>
    <w:rsid w:val="00264D26"/>
    <w:rsid w:val="00265858"/>
    <w:rsid w:val="00267417"/>
    <w:rsid w:val="00270274"/>
    <w:rsid w:val="002711A5"/>
    <w:rsid w:val="0027176E"/>
    <w:rsid w:val="00271E01"/>
    <w:rsid w:val="00276B7A"/>
    <w:rsid w:val="0028557B"/>
    <w:rsid w:val="0029188E"/>
    <w:rsid w:val="00293E8F"/>
    <w:rsid w:val="002A07AB"/>
    <w:rsid w:val="002A32A6"/>
    <w:rsid w:val="002A53D5"/>
    <w:rsid w:val="002A6C1A"/>
    <w:rsid w:val="002B2E20"/>
    <w:rsid w:val="002B5BEE"/>
    <w:rsid w:val="002C22B2"/>
    <w:rsid w:val="002C3051"/>
    <w:rsid w:val="002D1EF6"/>
    <w:rsid w:val="002D2833"/>
    <w:rsid w:val="002D2F3E"/>
    <w:rsid w:val="002E036F"/>
    <w:rsid w:val="002E2DD1"/>
    <w:rsid w:val="002E4222"/>
    <w:rsid w:val="002E4410"/>
    <w:rsid w:val="002E6072"/>
    <w:rsid w:val="002F5C4E"/>
    <w:rsid w:val="002F7A89"/>
    <w:rsid w:val="00314848"/>
    <w:rsid w:val="0032001D"/>
    <w:rsid w:val="00320574"/>
    <w:rsid w:val="00323B3E"/>
    <w:rsid w:val="003257C0"/>
    <w:rsid w:val="00326AE0"/>
    <w:rsid w:val="00331B2F"/>
    <w:rsid w:val="00332BA9"/>
    <w:rsid w:val="00333849"/>
    <w:rsid w:val="003408B9"/>
    <w:rsid w:val="003410F5"/>
    <w:rsid w:val="003424D4"/>
    <w:rsid w:val="0034339E"/>
    <w:rsid w:val="00343D1D"/>
    <w:rsid w:val="0034548E"/>
    <w:rsid w:val="00365B39"/>
    <w:rsid w:val="00366F49"/>
    <w:rsid w:val="00371169"/>
    <w:rsid w:val="00376A78"/>
    <w:rsid w:val="00376FC1"/>
    <w:rsid w:val="003813BA"/>
    <w:rsid w:val="003819BC"/>
    <w:rsid w:val="00384267"/>
    <w:rsid w:val="00391AA6"/>
    <w:rsid w:val="0039705A"/>
    <w:rsid w:val="003A1A92"/>
    <w:rsid w:val="003A2525"/>
    <w:rsid w:val="003A417C"/>
    <w:rsid w:val="003B1B7D"/>
    <w:rsid w:val="003B314C"/>
    <w:rsid w:val="003B6D9E"/>
    <w:rsid w:val="003C10CD"/>
    <w:rsid w:val="003C6CEF"/>
    <w:rsid w:val="003E00FB"/>
    <w:rsid w:val="003E044D"/>
    <w:rsid w:val="003E1EEE"/>
    <w:rsid w:val="003E7EF6"/>
    <w:rsid w:val="003E7FD9"/>
    <w:rsid w:val="003F0531"/>
    <w:rsid w:val="003F1951"/>
    <w:rsid w:val="003F3973"/>
    <w:rsid w:val="003F3FA3"/>
    <w:rsid w:val="003F4806"/>
    <w:rsid w:val="003F4B34"/>
    <w:rsid w:val="00401D20"/>
    <w:rsid w:val="00404EB8"/>
    <w:rsid w:val="00406B28"/>
    <w:rsid w:val="004156F6"/>
    <w:rsid w:val="004248FB"/>
    <w:rsid w:val="00437C2B"/>
    <w:rsid w:val="004423A8"/>
    <w:rsid w:val="004471CA"/>
    <w:rsid w:val="0044723D"/>
    <w:rsid w:val="00447D5A"/>
    <w:rsid w:val="00452D27"/>
    <w:rsid w:val="00453544"/>
    <w:rsid w:val="004570D5"/>
    <w:rsid w:val="004627C7"/>
    <w:rsid w:val="00471301"/>
    <w:rsid w:val="00473A06"/>
    <w:rsid w:val="00474D74"/>
    <w:rsid w:val="00475822"/>
    <w:rsid w:val="00475A31"/>
    <w:rsid w:val="00476ED1"/>
    <w:rsid w:val="00480742"/>
    <w:rsid w:val="0048320F"/>
    <w:rsid w:val="004854A3"/>
    <w:rsid w:val="00492565"/>
    <w:rsid w:val="00496D5C"/>
    <w:rsid w:val="004A57C6"/>
    <w:rsid w:val="004B2DF7"/>
    <w:rsid w:val="004B34FC"/>
    <w:rsid w:val="004B3660"/>
    <w:rsid w:val="004B4655"/>
    <w:rsid w:val="004B60F8"/>
    <w:rsid w:val="004C25BC"/>
    <w:rsid w:val="004C3097"/>
    <w:rsid w:val="004D24D4"/>
    <w:rsid w:val="004D4021"/>
    <w:rsid w:val="004D5512"/>
    <w:rsid w:val="004D560E"/>
    <w:rsid w:val="004E3F16"/>
    <w:rsid w:val="004E73AC"/>
    <w:rsid w:val="004F677B"/>
    <w:rsid w:val="004F6C51"/>
    <w:rsid w:val="00504955"/>
    <w:rsid w:val="00507B2E"/>
    <w:rsid w:val="005154D9"/>
    <w:rsid w:val="0052193D"/>
    <w:rsid w:val="00524346"/>
    <w:rsid w:val="00524D00"/>
    <w:rsid w:val="00527330"/>
    <w:rsid w:val="0053071D"/>
    <w:rsid w:val="005326DF"/>
    <w:rsid w:val="005373B2"/>
    <w:rsid w:val="0054099F"/>
    <w:rsid w:val="00546FED"/>
    <w:rsid w:val="00547A47"/>
    <w:rsid w:val="00557A17"/>
    <w:rsid w:val="005607B8"/>
    <w:rsid w:val="005757A3"/>
    <w:rsid w:val="00585B5E"/>
    <w:rsid w:val="00594D6A"/>
    <w:rsid w:val="00596CC3"/>
    <w:rsid w:val="005A4EC0"/>
    <w:rsid w:val="005B3D2F"/>
    <w:rsid w:val="005B4495"/>
    <w:rsid w:val="005B7EE0"/>
    <w:rsid w:val="005C7F31"/>
    <w:rsid w:val="005D60B7"/>
    <w:rsid w:val="005E284B"/>
    <w:rsid w:val="005E32BD"/>
    <w:rsid w:val="005E49DD"/>
    <w:rsid w:val="005F768F"/>
    <w:rsid w:val="00601F0F"/>
    <w:rsid w:val="00603C74"/>
    <w:rsid w:val="00605CD8"/>
    <w:rsid w:val="00605F5F"/>
    <w:rsid w:val="00612A0F"/>
    <w:rsid w:val="00620556"/>
    <w:rsid w:val="00622365"/>
    <w:rsid w:val="006238A9"/>
    <w:rsid w:val="00627631"/>
    <w:rsid w:val="00627A22"/>
    <w:rsid w:val="00631C1C"/>
    <w:rsid w:val="00632498"/>
    <w:rsid w:val="0063493F"/>
    <w:rsid w:val="006433A2"/>
    <w:rsid w:val="00651693"/>
    <w:rsid w:val="006563E8"/>
    <w:rsid w:val="006613F4"/>
    <w:rsid w:val="00674C91"/>
    <w:rsid w:val="00675D3F"/>
    <w:rsid w:val="00680B4F"/>
    <w:rsid w:val="006819FF"/>
    <w:rsid w:val="00682A91"/>
    <w:rsid w:val="0068392A"/>
    <w:rsid w:val="00683A8C"/>
    <w:rsid w:val="00687797"/>
    <w:rsid w:val="006919F6"/>
    <w:rsid w:val="00694148"/>
    <w:rsid w:val="00694E09"/>
    <w:rsid w:val="006A03B1"/>
    <w:rsid w:val="006A1324"/>
    <w:rsid w:val="006A20A1"/>
    <w:rsid w:val="006B1E49"/>
    <w:rsid w:val="006B2007"/>
    <w:rsid w:val="006B20AF"/>
    <w:rsid w:val="006B5DED"/>
    <w:rsid w:val="006C27C1"/>
    <w:rsid w:val="006D72A3"/>
    <w:rsid w:val="006E0C17"/>
    <w:rsid w:val="006E196D"/>
    <w:rsid w:val="006E3860"/>
    <w:rsid w:val="006E4CF0"/>
    <w:rsid w:val="006E5C4B"/>
    <w:rsid w:val="006F32BA"/>
    <w:rsid w:val="006F505A"/>
    <w:rsid w:val="006F55D9"/>
    <w:rsid w:val="00713D1C"/>
    <w:rsid w:val="0071412F"/>
    <w:rsid w:val="00716B46"/>
    <w:rsid w:val="00723246"/>
    <w:rsid w:val="00731FA6"/>
    <w:rsid w:val="00734409"/>
    <w:rsid w:val="00735BDE"/>
    <w:rsid w:val="0073712F"/>
    <w:rsid w:val="00737722"/>
    <w:rsid w:val="00740D4A"/>
    <w:rsid w:val="00742632"/>
    <w:rsid w:val="00751A3F"/>
    <w:rsid w:val="00755444"/>
    <w:rsid w:val="00755644"/>
    <w:rsid w:val="00756D87"/>
    <w:rsid w:val="00766511"/>
    <w:rsid w:val="00774C4D"/>
    <w:rsid w:val="00783190"/>
    <w:rsid w:val="00785B10"/>
    <w:rsid w:val="007928B5"/>
    <w:rsid w:val="00797989"/>
    <w:rsid w:val="007A0A88"/>
    <w:rsid w:val="007B01E3"/>
    <w:rsid w:val="007B19B2"/>
    <w:rsid w:val="007C622A"/>
    <w:rsid w:val="007C6DF1"/>
    <w:rsid w:val="007D7044"/>
    <w:rsid w:val="007E0DB4"/>
    <w:rsid w:val="007E6808"/>
    <w:rsid w:val="007E6BC7"/>
    <w:rsid w:val="007F1F33"/>
    <w:rsid w:val="007F20F0"/>
    <w:rsid w:val="007F2224"/>
    <w:rsid w:val="007F6DF8"/>
    <w:rsid w:val="00804F9C"/>
    <w:rsid w:val="00817C5C"/>
    <w:rsid w:val="00821843"/>
    <w:rsid w:val="008370D3"/>
    <w:rsid w:val="0086237F"/>
    <w:rsid w:val="008637AE"/>
    <w:rsid w:val="00871247"/>
    <w:rsid w:val="00881BE0"/>
    <w:rsid w:val="008832AE"/>
    <w:rsid w:val="00883B4E"/>
    <w:rsid w:val="00887F96"/>
    <w:rsid w:val="00892236"/>
    <w:rsid w:val="00896A4C"/>
    <w:rsid w:val="008A6F1D"/>
    <w:rsid w:val="008A7905"/>
    <w:rsid w:val="008B4E53"/>
    <w:rsid w:val="008B50A2"/>
    <w:rsid w:val="008B6902"/>
    <w:rsid w:val="008C3CCB"/>
    <w:rsid w:val="008C6C03"/>
    <w:rsid w:val="008D30E0"/>
    <w:rsid w:val="008D314F"/>
    <w:rsid w:val="008D53E8"/>
    <w:rsid w:val="008E18A3"/>
    <w:rsid w:val="008E1D36"/>
    <w:rsid w:val="008E629C"/>
    <w:rsid w:val="008E6D95"/>
    <w:rsid w:val="008F6761"/>
    <w:rsid w:val="00900424"/>
    <w:rsid w:val="0090245C"/>
    <w:rsid w:val="00910906"/>
    <w:rsid w:val="00910A84"/>
    <w:rsid w:val="009122DB"/>
    <w:rsid w:val="00912FCE"/>
    <w:rsid w:val="009218D7"/>
    <w:rsid w:val="00923A04"/>
    <w:rsid w:val="009251E5"/>
    <w:rsid w:val="009258B8"/>
    <w:rsid w:val="00925AA8"/>
    <w:rsid w:val="00925FCF"/>
    <w:rsid w:val="00933416"/>
    <w:rsid w:val="00935411"/>
    <w:rsid w:val="00944FF5"/>
    <w:rsid w:val="00961A7A"/>
    <w:rsid w:val="00962B96"/>
    <w:rsid w:val="00963805"/>
    <w:rsid w:val="00965541"/>
    <w:rsid w:val="009667BA"/>
    <w:rsid w:val="0098688A"/>
    <w:rsid w:val="00986E54"/>
    <w:rsid w:val="009900E7"/>
    <w:rsid w:val="00992B04"/>
    <w:rsid w:val="00997549"/>
    <w:rsid w:val="009A1B65"/>
    <w:rsid w:val="009A5D42"/>
    <w:rsid w:val="009B0F54"/>
    <w:rsid w:val="009B47FF"/>
    <w:rsid w:val="009B5458"/>
    <w:rsid w:val="009B65D4"/>
    <w:rsid w:val="009D0830"/>
    <w:rsid w:val="009D1D29"/>
    <w:rsid w:val="009E5DD3"/>
    <w:rsid w:val="009F30CF"/>
    <w:rsid w:val="009F672C"/>
    <w:rsid w:val="00A0112D"/>
    <w:rsid w:val="00A0792A"/>
    <w:rsid w:val="00A16BF9"/>
    <w:rsid w:val="00A2034E"/>
    <w:rsid w:val="00A248F8"/>
    <w:rsid w:val="00A26266"/>
    <w:rsid w:val="00A26AA6"/>
    <w:rsid w:val="00A26F3B"/>
    <w:rsid w:val="00A271B4"/>
    <w:rsid w:val="00A42F5C"/>
    <w:rsid w:val="00A43B73"/>
    <w:rsid w:val="00A45E35"/>
    <w:rsid w:val="00A47B6D"/>
    <w:rsid w:val="00A52E72"/>
    <w:rsid w:val="00A64B02"/>
    <w:rsid w:val="00A7331A"/>
    <w:rsid w:val="00A7437B"/>
    <w:rsid w:val="00A816B0"/>
    <w:rsid w:val="00A82D38"/>
    <w:rsid w:val="00A9041E"/>
    <w:rsid w:val="00A910F5"/>
    <w:rsid w:val="00A91F6D"/>
    <w:rsid w:val="00A929F6"/>
    <w:rsid w:val="00A9377D"/>
    <w:rsid w:val="00A93901"/>
    <w:rsid w:val="00A95EC4"/>
    <w:rsid w:val="00A963C1"/>
    <w:rsid w:val="00AA69DB"/>
    <w:rsid w:val="00AA7EAB"/>
    <w:rsid w:val="00AB4174"/>
    <w:rsid w:val="00AB5174"/>
    <w:rsid w:val="00AB5FF5"/>
    <w:rsid w:val="00AB6F17"/>
    <w:rsid w:val="00AC1ACB"/>
    <w:rsid w:val="00AC438B"/>
    <w:rsid w:val="00AE15C4"/>
    <w:rsid w:val="00AE30A9"/>
    <w:rsid w:val="00AF0CA6"/>
    <w:rsid w:val="00AF216E"/>
    <w:rsid w:val="00AF232A"/>
    <w:rsid w:val="00AF3FED"/>
    <w:rsid w:val="00B034CC"/>
    <w:rsid w:val="00B0452A"/>
    <w:rsid w:val="00B04C97"/>
    <w:rsid w:val="00B04DF2"/>
    <w:rsid w:val="00B3698C"/>
    <w:rsid w:val="00B564F2"/>
    <w:rsid w:val="00B669D4"/>
    <w:rsid w:val="00B84B2A"/>
    <w:rsid w:val="00B84CD4"/>
    <w:rsid w:val="00B86322"/>
    <w:rsid w:val="00B9701A"/>
    <w:rsid w:val="00BA3AF0"/>
    <w:rsid w:val="00BB0316"/>
    <w:rsid w:val="00BB780E"/>
    <w:rsid w:val="00BC03C2"/>
    <w:rsid w:val="00BC3905"/>
    <w:rsid w:val="00BC46A0"/>
    <w:rsid w:val="00BC4968"/>
    <w:rsid w:val="00BC65D7"/>
    <w:rsid w:val="00BC6AEE"/>
    <w:rsid w:val="00BD142D"/>
    <w:rsid w:val="00BD5451"/>
    <w:rsid w:val="00C00A87"/>
    <w:rsid w:val="00C07193"/>
    <w:rsid w:val="00C10418"/>
    <w:rsid w:val="00C12112"/>
    <w:rsid w:val="00C13FB7"/>
    <w:rsid w:val="00C14D39"/>
    <w:rsid w:val="00C151B2"/>
    <w:rsid w:val="00C16BB2"/>
    <w:rsid w:val="00C2335B"/>
    <w:rsid w:val="00C2381D"/>
    <w:rsid w:val="00C255F0"/>
    <w:rsid w:val="00C35634"/>
    <w:rsid w:val="00C35CB0"/>
    <w:rsid w:val="00C35EAA"/>
    <w:rsid w:val="00C40466"/>
    <w:rsid w:val="00C40EA7"/>
    <w:rsid w:val="00C41670"/>
    <w:rsid w:val="00C41B85"/>
    <w:rsid w:val="00C5113C"/>
    <w:rsid w:val="00C52357"/>
    <w:rsid w:val="00C5405F"/>
    <w:rsid w:val="00C57C54"/>
    <w:rsid w:val="00C62B19"/>
    <w:rsid w:val="00C65950"/>
    <w:rsid w:val="00C929B5"/>
    <w:rsid w:val="00CA3E35"/>
    <w:rsid w:val="00CA5DBC"/>
    <w:rsid w:val="00CC1530"/>
    <w:rsid w:val="00CC1578"/>
    <w:rsid w:val="00CC1D41"/>
    <w:rsid w:val="00CC4C44"/>
    <w:rsid w:val="00CC74B5"/>
    <w:rsid w:val="00CD43E3"/>
    <w:rsid w:val="00CE1E33"/>
    <w:rsid w:val="00CF07DE"/>
    <w:rsid w:val="00CF1268"/>
    <w:rsid w:val="00CF5123"/>
    <w:rsid w:val="00CF6679"/>
    <w:rsid w:val="00CF6A3D"/>
    <w:rsid w:val="00CF77A2"/>
    <w:rsid w:val="00CF7C1D"/>
    <w:rsid w:val="00D0002A"/>
    <w:rsid w:val="00D33FF2"/>
    <w:rsid w:val="00D4036D"/>
    <w:rsid w:val="00D424FF"/>
    <w:rsid w:val="00D52396"/>
    <w:rsid w:val="00D56BD7"/>
    <w:rsid w:val="00D614C4"/>
    <w:rsid w:val="00D625D1"/>
    <w:rsid w:val="00D64042"/>
    <w:rsid w:val="00D64326"/>
    <w:rsid w:val="00D751A2"/>
    <w:rsid w:val="00D75552"/>
    <w:rsid w:val="00D823E6"/>
    <w:rsid w:val="00D83050"/>
    <w:rsid w:val="00D834C5"/>
    <w:rsid w:val="00D83D27"/>
    <w:rsid w:val="00D8532D"/>
    <w:rsid w:val="00DA0E0C"/>
    <w:rsid w:val="00DB725A"/>
    <w:rsid w:val="00DC0E6B"/>
    <w:rsid w:val="00DE1B56"/>
    <w:rsid w:val="00DF11D2"/>
    <w:rsid w:val="00DF644D"/>
    <w:rsid w:val="00E22C32"/>
    <w:rsid w:val="00E272F5"/>
    <w:rsid w:val="00E32BF6"/>
    <w:rsid w:val="00E33BC1"/>
    <w:rsid w:val="00E423CA"/>
    <w:rsid w:val="00E45972"/>
    <w:rsid w:val="00E541D5"/>
    <w:rsid w:val="00E571E2"/>
    <w:rsid w:val="00E61204"/>
    <w:rsid w:val="00E6139A"/>
    <w:rsid w:val="00E67948"/>
    <w:rsid w:val="00E70B8B"/>
    <w:rsid w:val="00E741E7"/>
    <w:rsid w:val="00E81EDB"/>
    <w:rsid w:val="00E849B1"/>
    <w:rsid w:val="00E84BCA"/>
    <w:rsid w:val="00E85F3B"/>
    <w:rsid w:val="00E97E72"/>
    <w:rsid w:val="00EA2F24"/>
    <w:rsid w:val="00EA3862"/>
    <w:rsid w:val="00EA5B0B"/>
    <w:rsid w:val="00EA6873"/>
    <w:rsid w:val="00EB2DD7"/>
    <w:rsid w:val="00EB377B"/>
    <w:rsid w:val="00ED3E9C"/>
    <w:rsid w:val="00EE199F"/>
    <w:rsid w:val="00EE2984"/>
    <w:rsid w:val="00EF0F45"/>
    <w:rsid w:val="00EF3CD7"/>
    <w:rsid w:val="00EF57F6"/>
    <w:rsid w:val="00F0046D"/>
    <w:rsid w:val="00F01FBF"/>
    <w:rsid w:val="00F027B1"/>
    <w:rsid w:val="00F102EF"/>
    <w:rsid w:val="00F15EB8"/>
    <w:rsid w:val="00F20277"/>
    <w:rsid w:val="00F2424A"/>
    <w:rsid w:val="00F26401"/>
    <w:rsid w:val="00F40687"/>
    <w:rsid w:val="00F43FAA"/>
    <w:rsid w:val="00F44E74"/>
    <w:rsid w:val="00F467A6"/>
    <w:rsid w:val="00F53582"/>
    <w:rsid w:val="00F66309"/>
    <w:rsid w:val="00F67D89"/>
    <w:rsid w:val="00F96BE6"/>
    <w:rsid w:val="00FA2248"/>
    <w:rsid w:val="00FA59AC"/>
    <w:rsid w:val="00FC22FD"/>
    <w:rsid w:val="00FC44AA"/>
    <w:rsid w:val="00FC59B2"/>
    <w:rsid w:val="00FE3661"/>
    <w:rsid w:val="00FE7557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1E4334"/>
  <w14:defaultImageDpi w14:val="0"/>
  <w15:docId w15:val="{68FCBA2B-58AF-4D35-9DAC-0EBE37E1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25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255F0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255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255F0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4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A78BA4-ADC2-46E8-B026-6EFF5A13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Yumen .</cp:lastModifiedBy>
  <cp:revision>2</cp:revision>
  <cp:lastPrinted>2023-07-04T02:23:00Z</cp:lastPrinted>
  <dcterms:created xsi:type="dcterms:W3CDTF">2023-07-31T10:34:00Z</dcterms:created>
  <dcterms:modified xsi:type="dcterms:W3CDTF">2023-07-31T10:34:00Z</dcterms:modified>
</cp:coreProperties>
</file>