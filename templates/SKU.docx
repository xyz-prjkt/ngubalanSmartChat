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ECF5" w14:textId="363B3B0B" w:rsidR="00680B69" w:rsidRPr="0073712F" w:rsidRDefault="00E07EE2" w:rsidP="00680B69">
      <w:pPr>
        <w:pStyle w:val="HeaderSura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12ACFF4" wp14:editId="57D234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B69">
        <w:t xml:space="preserve">PEMERINTAH KABUPATEN </w:t>
      </w:r>
      <w:r w:rsidR="00680B69" w:rsidRPr="0073712F">
        <w:t>Tulungagung</w:t>
      </w:r>
    </w:p>
    <w:p w14:paraId="59C23A09" w14:textId="77777777" w:rsidR="00680B69" w:rsidRPr="0073712F" w:rsidRDefault="00680B69" w:rsidP="00680B69">
      <w:pPr>
        <w:pStyle w:val="HeaderSurat"/>
      </w:pPr>
      <w:r w:rsidRPr="0073712F">
        <w:t>KECAMATAN Kalidawir</w:t>
      </w:r>
    </w:p>
    <w:p w14:paraId="0B394C9B" w14:textId="77777777" w:rsidR="00680B69" w:rsidRPr="00D83D27" w:rsidRDefault="00680B69" w:rsidP="00680B69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  <w:r w:rsidRPr="00D83D27">
        <w:rPr>
          <w:b/>
          <w:bCs/>
          <w:noProof/>
        </w:rPr>
        <w:t xml:space="preserve"> </w:t>
      </w:r>
    </w:p>
    <w:p w14:paraId="303C87EA" w14:textId="77777777" w:rsidR="00680B69" w:rsidRPr="00605F5F" w:rsidRDefault="00680B69" w:rsidP="00680B69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Jalan Pakunden No. 01 Desa Ngubalan Kecamatan Kalidawir Kabupaten Tulungagung Email: desangubalan27@gmail.com Kode Pos: 66281</w:t>
      </w:r>
    </w:p>
    <w:p w14:paraId="1D36D8ED" w14:textId="77777777" w:rsidR="00680B69" w:rsidRPr="00713D1C" w:rsidRDefault="00680B69" w:rsidP="00680B69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C2CC96C" w14:textId="77777777" w:rsidR="00680B69" w:rsidRPr="00782A11" w:rsidRDefault="00680B69" w:rsidP="00680B69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3D381F75" w14:textId="77777777" w:rsidR="00A929F6" w:rsidRPr="000001DD" w:rsidRDefault="00A122E2" w:rsidP="00680B69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 USAHA</w:t>
      </w:r>
    </w:p>
    <w:p w14:paraId="2D1BA292" w14:textId="458C3C8B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486C94">
        <w:rPr>
          <w:rFonts w:ascii="Bookman Old Style" w:hAnsi="Bookman Old Style"/>
          <w:sz w:val="22"/>
          <w:szCs w:val="22"/>
        </w:rPr>
        <w:t>470/</w:t>
      </w:r>
      <w:r w:rsidR="00E07EE2">
        <w:rPr>
          <w:rFonts w:ascii="Bookman Old Style" w:hAnsi="Bookman Old Style"/>
          <w:sz w:val="22"/>
          <w:szCs w:val="22"/>
          <w:lang w:val="id-ID"/>
        </w:rPr>
        <w:t>{noReg}</w:t>
      </w:r>
      <w:r w:rsidR="00070E73">
        <w:rPr>
          <w:rFonts w:ascii="Bookman Old Style" w:hAnsi="Bookman Old Style"/>
          <w:sz w:val="22"/>
          <w:szCs w:val="22"/>
        </w:rPr>
        <w:t>/14.2013</w:t>
      </w:r>
      <w:r w:rsidR="00A62094">
        <w:rPr>
          <w:rFonts w:ascii="Bookman Old Style" w:hAnsi="Bookman Old Style"/>
          <w:sz w:val="22"/>
          <w:szCs w:val="22"/>
        </w:rPr>
        <w:t>/2023</w:t>
      </w:r>
    </w:p>
    <w:p w14:paraId="1838976E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4E160903" w14:textId="77777777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</w:r>
      <w:r w:rsidR="00A122E2" w:rsidRPr="008D314F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A122E2">
        <w:rPr>
          <w:rFonts w:ascii="Bookman Old Style" w:hAnsi="Bookman Old Style"/>
          <w:sz w:val="22"/>
          <w:szCs w:val="22"/>
        </w:rPr>
        <w:t xml:space="preserve">Kepala Desa </w:t>
      </w:r>
      <w:r w:rsidR="00A122E2" w:rsidRPr="008D314F">
        <w:rPr>
          <w:rFonts w:ascii="Bookman Old Style" w:hAnsi="Bookman Old Style"/>
          <w:sz w:val="22"/>
          <w:szCs w:val="22"/>
        </w:rPr>
        <w:t xml:space="preserve">Ngubalan, Kecamatan Kalidawir, Kabupaten Tulungagung, </w:t>
      </w:r>
      <w:r w:rsidR="00A122E2">
        <w:rPr>
          <w:rFonts w:ascii="Bookman Old Style" w:hAnsi="Bookman Old Style"/>
          <w:sz w:val="22"/>
          <w:szCs w:val="22"/>
        </w:rPr>
        <w:t xml:space="preserve">Provinsi Jawa Timur </w:t>
      </w:r>
      <w:r w:rsidR="00A122E2" w:rsidRPr="008D314F">
        <w:rPr>
          <w:rFonts w:ascii="Bookman Old Style" w:hAnsi="Bookman Old Style"/>
          <w:sz w:val="22"/>
          <w:szCs w:val="22"/>
        </w:rPr>
        <w:t>mener</w:t>
      </w:r>
      <w:r w:rsidR="00A122E2">
        <w:rPr>
          <w:rFonts w:ascii="Bookman Old Style" w:hAnsi="Bookman Old Style"/>
          <w:sz w:val="22"/>
          <w:szCs w:val="22"/>
        </w:rPr>
        <w:t>angkan dengan sebenarnya</w:t>
      </w:r>
      <w:r w:rsidR="00A122E2" w:rsidRPr="008D314F">
        <w:rPr>
          <w:rFonts w:ascii="Bookman Old Style" w:hAnsi="Bookman Old Style"/>
          <w:sz w:val="22"/>
          <w:szCs w:val="22"/>
        </w:rPr>
        <w:t xml:space="preserve"> bahwa</w:t>
      </w:r>
      <w:r w:rsidR="00A122E2">
        <w:rPr>
          <w:rFonts w:ascii="Bookman Old Style" w:hAnsi="Bookman Old Style"/>
          <w:sz w:val="22"/>
          <w:szCs w:val="22"/>
        </w:rPr>
        <w:t xml:space="preserve"> </w:t>
      </w:r>
      <w:r w:rsidR="00A122E2" w:rsidRPr="008D314F">
        <w:rPr>
          <w:rFonts w:ascii="Bookman Old Style" w:hAnsi="Bookman Old Style"/>
          <w:sz w:val="22"/>
          <w:szCs w:val="22"/>
        </w:rPr>
        <w:t>:</w:t>
      </w:r>
    </w:p>
    <w:p w14:paraId="3E649ED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352D92E4" w14:textId="7663F701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E07EE2" w:rsidRPr="00E07EE2">
        <w:rPr>
          <w:rFonts w:ascii="Bookman Old Style" w:hAnsi="Bookman Old Style"/>
          <w:b/>
          <w:sz w:val="22"/>
          <w:szCs w:val="22"/>
          <w:lang w:val="id-ID"/>
        </w:rPr>
        <w:t>{</w:t>
      </w:r>
      <w:r w:rsidR="00E07EE2">
        <w:rPr>
          <w:rFonts w:ascii="Bookman Old Style" w:hAnsi="Bookman Old Style"/>
          <w:b/>
          <w:sz w:val="22"/>
          <w:szCs w:val="22"/>
          <w:lang w:val="id-ID"/>
        </w:rPr>
        <w:t>nama</w:t>
      </w:r>
      <w:r w:rsidR="00E07EE2" w:rsidRPr="00E07EE2">
        <w:rPr>
          <w:rFonts w:ascii="Bookman Old Style" w:hAnsi="Bookman Old Style"/>
          <w:b/>
          <w:sz w:val="22"/>
          <w:szCs w:val="22"/>
          <w:lang w:val="id-ID"/>
        </w:rPr>
        <w:t>}</w:t>
      </w:r>
    </w:p>
    <w:p w14:paraId="3068FBF0" w14:textId="3C51A6A5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 w:rsidR="008E7B90">
        <w:rPr>
          <w:rFonts w:ascii="Bookman Old Style" w:hAnsi="Bookman Old Style"/>
          <w:sz w:val="22"/>
          <w:szCs w:val="22"/>
        </w:rPr>
        <w:t xml:space="preserve"> / No KTP</w:t>
      </w:r>
      <w:r w:rsidR="008E7B90">
        <w:rPr>
          <w:rFonts w:ascii="Bookman Old Style" w:hAnsi="Bookman Old Style"/>
          <w:sz w:val="22"/>
          <w:szCs w:val="22"/>
        </w:rPr>
        <w:tab/>
        <w:t>:</w:t>
      </w:r>
      <w:r w:rsidR="008E7B90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{nik}</w:t>
      </w:r>
    </w:p>
    <w:p w14:paraId="4695E820" w14:textId="40F5C460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8E7B90">
        <w:rPr>
          <w:rFonts w:ascii="Bookman Old Style" w:hAnsi="Bookman Old Style"/>
          <w:sz w:val="22"/>
          <w:szCs w:val="22"/>
        </w:rPr>
        <w:t>ahir</w:t>
      </w:r>
      <w:r w:rsidR="008E7B90">
        <w:rPr>
          <w:rFonts w:ascii="Bookman Old Style" w:hAnsi="Bookman Old Style"/>
          <w:sz w:val="22"/>
          <w:szCs w:val="22"/>
        </w:rPr>
        <w:tab/>
        <w:t>:</w:t>
      </w:r>
      <w:r w:rsidR="008E7B90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{ttl}</w:t>
      </w:r>
    </w:p>
    <w:p w14:paraId="7FF6E777" w14:textId="4B940451" w:rsidR="007874DA" w:rsidRPr="008D314F" w:rsidRDefault="008E7B90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{kelamin}</w:t>
      </w:r>
    </w:p>
    <w:p w14:paraId="3E1ACA40" w14:textId="7258B794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24CDC335" w14:textId="1664AC73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{agama}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4C68673" w14:textId="1DAE9C5C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{status}</w:t>
      </w:r>
    </w:p>
    <w:p w14:paraId="4F20941C" w14:textId="5A325D56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{pendidikan}</w:t>
      </w:r>
    </w:p>
    <w:p w14:paraId="2FDEE810" w14:textId="0695DBE7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282C57">
        <w:rPr>
          <w:rFonts w:ascii="Bookman Old Style" w:hAnsi="Bookman Old Style"/>
          <w:sz w:val="22"/>
          <w:szCs w:val="22"/>
        </w:rPr>
        <w:tab/>
        <w:t>:</w:t>
      </w:r>
      <w:r w:rsidR="00282C57">
        <w:rPr>
          <w:rFonts w:ascii="Bookman Old Style" w:hAnsi="Bookman Old Style"/>
          <w:sz w:val="22"/>
          <w:szCs w:val="22"/>
        </w:rPr>
        <w:tab/>
      </w:r>
      <w:r w:rsidR="00E07EE2">
        <w:rPr>
          <w:rFonts w:ascii="Bookman Old Style" w:hAnsi="Bookman Old Style"/>
          <w:sz w:val="22"/>
          <w:szCs w:val="22"/>
          <w:lang w:val="id-ID"/>
        </w:rPr>
        <w:t>{pekerjaan}</w:t>
      </w:r>
    </w:p>
    <w:p w14:paraId="15798B40" w14:textId="77777777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77277">
        <w:rPr>
          <w:rFonts w:ascii="Bookman Old Style" w:hAnsi="Bookman Old Style"/>
          <w:sz w:val="22"/>
          <w:szCs w:val="22"/>
        </w:rPr>
        <w:fldChar w:fldCharType="begin"/>
      </w:r>
      <w:r w:rsidR="00F77277"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 w:rsidR="00F77277">
        <w:rPr>
          <w:rFonts w:ascii="Bookman Old Style" w:hAnsi="Bookman Old Style"/>
          <w:sz w:val="22"/>
          <w:szCs w:val="22"/>
        </w:rPr>
        <w:fldChar w:fldCharType="separate"/>
      </w:r>
      <w:r w:rsidR="00DF65EA" w:rsidRPr="00512BB5">
        <w:rPr>
          <w:rFonts w:ascii="Bookman Old Style" w:hAnsi="Bookman Old Style"/>
          <w:noProof/>
          <w:sz w:val="22"/>
          <w:szCs w:val="22"/>
        </w:rPr>
        <w:t>WNI</w:t>
      </w:r>
      <w:r w:rsidR="00F77277">
        <w:rPr>
          <w:rFonts w:ascii="Bookman Old Style" w:hAnsi="Bookman Old Style"/>
          <w:sz w:val="22"/>
          <w:szCs w:val="22"/>
        </w:rPr>
        <w:fldChar w:fldCharType="end"/>
      </w:r>
    </w:p>
    <w:p w14:paraId="72DFDD21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13334C0" w14:textId="38F473C6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8E7B90">
        <w:rPr>
          <w:rFonts w:ascii="Bookman Old Style" w:hAnsi="Bookman Old Style"/>
          <w:sz w:val="22"/>
          <w:szCs w:val="22"/>
        </w:rPr>
        <w:t>ah benar-benar warga Desa Ngubalan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>, yang memiliki usaha</w:t>
      </w:r>
      <w:r w:rsidR="00070E73">
        <w:rPr>
          <w:rFonts w:ascii="Bookman Old Style" w:hAnsi="Bookman Old Style"/>
          <w:sz w:val="22"/>
          <w:szCs w:val="22"/>
        </w:rPr>
        <w:t xml:space="preserve"> </w:t>
      </w:r>
      <w:r w:rsidR="00E07EE2">
        <w:rPr>
          <w:rFonts w:ascii="Bookman Old Style" w:hAnsi="Bookman Old Style"/>
          <w:b/>
          <w:sz w:val="22"/>
          <w:szCs w:val="22"/>
          <w:lang w:val="id-ID"/>
        </w:rPr>
        <w:t>{usaha}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747B63AB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CAB809F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1A722403" w14:textId="77777777" w:rsidR="00A929F6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27DC4F2C" w14:textId="77777777" w:rsidR="008E7B90" w:rsidRDefault="008E7B9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8E7B90" w:rsidRPr="008D314F" w14:paraId="3E988E55" w14:textId="77777777" w:rsidTr="00A11B82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1AC8" w14:textId="77777777" w:rsidR="008E7B90" w:rsidRPr="009B7F53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9B7F53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55A8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8D031" w14:textId="760BB7D0" w:rsidR="008E7B90" w:rsidRPr="00E07EE2" w:rsidRDefault="00D01797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 w:rsidR="00E07EE2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1817D08E" w14:textId="77777777" w:rsidR="00FF68FE" w:rsidRPr="008D314F" w:rsidRDefault="008E7B90" w:rsidP="004F512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</w:t>
            </w:r>
            <w:r w:rsidR="004F5124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64A88883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89FAE2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6A7C28" w14:textId="77777777" w:rsidR="008E7B90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29CC04" w14:textId="77777777" w:rsidR="008E7B90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684AC37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CF8FFF" w14:textId="77777777" w:rsidR="008E7B90" w:rsidRPr="008D314F" w:rsidRDefault="008E7B90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7D4178F" w14:textId="77777777" w:rsidR="008E7B90" w:rsidRPr="009B7F53" w:rsidRDefault="004F5124" w:rsidP="00A11B8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7D99345B" w14:textId="77777777" w:rsidR="008E7B90" w:rsidRPr="008D314F" w:rsidRDefault="008E7B9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797A9352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E72B230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AED7" w14:textId="77777777" w:rsidR="00DC4CC7" w:rsidRDefault="00DC4CC7">
      <w:r>
        <w:separator/>
      </w:r>
    </w:p>
  </w:endnote>
  <w:endnote w:type="continuationSeparator" w:id="0">
    <w:p w14:paraId="48083CC7" w14:textId="77777777" w:rsidR="00DC4CC7" w:rsidRDefault="00DC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9280" w14:textId="77777777" w:rsidR="00DC4CC7" w:rsidRDefault="00DC4CC7">
      <w:r>
        <w:rPr>
          <w:color w:val="000000"/>
        </w:rPr>
        <w:separator/>
      </w:r>
    </w:p>
  </w:footnote>
  <w:footnote w:type="continuationSeparator" w:id="0">
    <w:p w14:paraId="5EE4642F" w14:textId="77777777" w:rsidR="00DC4CC7" w:rsidRDefault="00DC4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264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6C06"/>
    <w:rsid w:val="0001731A"/>
    <w:rsid w:val="0002358D"/>
    <w:rsid w:val="00051EBE"/>
    <w:rsid w:val="00066225"/>
    <w:rsid w:val="00070E73"/>
    <w:rsid w:val="00071B70"/>
    <w:rsid w:val="00090305"/>
    <w:rsid w:val="00092C9B"/>
    <w:rsid w:val="00094283"/>
    <w:rsid w:val="000A51A9"/>
    <w:rsid w:val="000D1CF8"/>
    <w:rsid w:val="000D3F9F"/>
    <w:rsid w:val="000F0395"/>
    <w:rsid w:val="000F1461"/>
    <w:rsid w:val="000F6C8F"/>
    <w:rsid w:val="001007F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D2726"/>
    <w:rsid w:val="001E68D2"/>
    <w:rsid w:val="00212B04"/>
    <w:rsid w:val="00222E55"/>
    <w:rsid w:val="002258F2"/>
    <w:rsid w:val="00270274"/>
    <w:rsid w:val="00276B7A"/>
    <w:rsid w:val="00276E28"/>
    <w:rsid w:val="00282C57"/>
    <w:rsid w:val="002D7571"/>
    <w:rsid w:val="002F5F94"/>
    <w:rsid w:val="00333849"/>
    <w:rsid w:val="003819BC"/>
    <w:rsid w:val="003A0B2E"/>
    <w:rsid w:val="003A54FE"/>
    <w:rsid w:val="003A7757"/>
    <w:rsid w:val="003C3F55"/>
    <w:rsid w:val="003E556F"/>
    <w:rsid w:val="00407DC6"/>
    <w:rsid w:val="0042233C"/>
    <w:rsid w:val="004471CA"/>
    <w:rsid w:val="00447D5A"/>
    <w:rsid w:val="00475822"/>
    <w:rsid w:val="00475A31"/>
    <w:rsid w:val="00486C94"/>
    <w:rsid w:val="004B60F8"/>
    <w:rsid w:val="004C25BC"/>
    <w:rsid w:val="004D5512"/>
    <w:rsid w:val="004F5124"/>
    <w:rsid w:val="00515125"/>
    <w:rsid w:val="00523EB5"/>
    <w:rsid w:val="00524D00"/>
    <w:rsid w:val="00530581"/>
    <w:rsid w:val="005373B2"/>
    <w:rsid w:val="00551511"/>
    <w:rsid w:val="00565A5D"/>
    <w:rsid w:val="00596CC3"/>
    <w:rsid w:val="005A7FC1"/>
    <w:rsid w:val="005B3D2F"/>
    <w:rsid w:val="005D3B8E"/>
    <w:rsid w:val="005E284B"/>
    <w:rsid w:val="005E32BD"/>
    <w:rsid w:val="00604223"/>
    <w:rsid w:val="00605F5F"/>
    <w:rsid w:val="00606FC8"/>
    <w:rsid w:val="006101D5"/>
    <w:rsid w:val="00610258"/>
    <w:rsid w:val="00623B0C"/>
    <w:rsid w:val="006739F2"/>
    <w:rsid w:val="00680B69"/>
    <w:rsid w:val="00683A8C"/>
    <w:rsid w:val="006919F6"/>
    <w:rsid w:val="006A1324"/>
    <w:rsid w:val="006B20AF"/>
    <w:rsid w:val="006C4165"/>
    <w:rsid w:val="006E196D"/>
    <w:rsid w:val="006E4CF0"/>
    <w:rsid w:val="006F1A8C"/>
    <w:rsid w:val="00713D1C"/>
    <w:rsid w:val="0073712F"/>
    <w:rsid w:val="00755644"/>
    <w:rsid w:val="00761428"/>
    <w:rsid w:val="00782A11"/>
    <w:rsid w:val="007874DA"/>
    <w:rsid w:val="007904B0"/>
    <w:rsid w:val="007A3413"/>
    <w:rsid w:val="007B1F93"/>
    <w:rsid w:val="007E6808"/>
    <w:rsid w:val="007E6BC7"/>
    <w:rsid w:val="007F1F33"/>
    <w:rsid w:val="00804F9C"/>
    <w:rsid w:val="00871247"/>
    <w:rsid w:val="00872AA6"/>
    <w:rsid w:val="008813AD"/>
    <w:rsid w:val="008A4FBC"/>
    <w:rsid w:val="008A6F1D"/>
    <w:rsid w:val="008B3A5E"/>
    <w:rsid w:val="008B637E"/>
    <w:rsid w:val="008D1AC3"/>
    <w:rsid w:val="008D30E0"/>
    <w:rsid w:val="008D314F"/>
    <w:rsid w:val="008E7B90"/>
    <w:rsid w:val="00910A84"/>
    <w:rsid w:val="00925FCF"/>
    <w:rsid w:val="009327CA"/>
    <w:rsid w:val="00933CE8"/>
    <w:rsid w:val="00946C3A"/>
    <w:rsid w:val="0096022A"/>
    <w:rsid w:val="0096459C"/>
    <w:rsid w:val="00970239"/>
    <w:rsid w:val="0098688A"/>
    <w:rsid w:val="009A0C58"/>
    <w:rsid w:val="009A1B65"/>
    <w:rsid w:val="009B47FF"/>
    <w:rsid w:val="009B5458"/>
    <w:rsid w:val="009B65D4"/>
    <w:rsid w:val="009D1D29"/>
    <w:rsid w:val="009E28FC"/>
    <w:rsid w:val="009F30CF"/>
    <w:rsid w:val="009F672C"/>
    <w:rsid w:val="00A0792A"/>
    <w:rsid w:val="00A102FD"/>
    <w:rsid w:val="00A11B82"/>
    <w:rsid w:val="00A122E2"/>
    <w:rsid w:val="00A16BF9"/>
    <w:rsid w:val="00A24B79"/>
    <w:rsid w:val="00A26AA6"/>
    <w:rsid w:val="00A26F3B"/>
    <w:rsid w:val="00A3403A"/>
    <w:rsid w:val="00A351E3"/>
    <w:rsid w:val="00A62094"/>
    <w:rsid w:val="00A7331A"/>
    <w:rsid w:val="00A9041E"/>
    <w:rsid w:val="00A910F5"/>
    <w:rsid w:val="00A929F6"/>
    <w:rsid w:val="00A93901"/>
    <w:rsid w:val="00AA7EAB"/>
    <w:rsid w:val="00AB4BD1"/>
    <w:rsid w:val="00AB5174"/>
    <w:rsid w:val="00AB595A"/>
    <w:rsid w:val="00AB5FF5"/>
    <w:rsid w:val="00AD0B77"/>
    <w:rsid w:val="00AF216E"/>
    <w:rsid w:val="00AF232A"/>
    <w:rsid w:val="00B03A8B"/>
    <w:rsid w:val="00B44BFE"/>
    <w:rsid w:val="00B564F2"/>
    <w:rsid w:val="00B84CD4"/>
    <w:rsid w:val="00BE55C6"/>
    <w:rsid w:val="00BE60EA"/>
    <w:rsid w:val="00BF490A"/>
    <w:rsid w:val="00C00A87"/>
    <w:rsid w:val="00C35EAA"/>
    <w:rsid w:val="00C37F9E"/>
    <w:rsid w:val="00C41B85"/>
    <w:rsid w:val="00C43B44"/>
    <w:rsid w:val="00C57C54"/>
    <w:rsid w:val="00C70854"/>
    <w:rsid w:val="00C737E6"/>
    <w:rsid w:val="00CA55C4"/>
    <w:rsid w:val="00CD43E3"/>
    <w:rsid w:val="00CE1E33"/>
    <w:rsid w:val="00CF6A3D"/>
    <w:rsid w:val="00D0002A"/>
    <w:rsid w:val="00D01797"/>
    <w:rsid w:val="00D20F08"/>
    <w:rsid w:val="00D24340"/>
    <w:rsid w:val="00D33FF2"/>
    <w:rsid w:val="00D52396"/>
    <w:rsid w:val="00D64042"/>
    <w:rsid w:val="00D64326"/>
    <w:rsid w:val="00D65A58"/>
    <w:rsid w:val="00D75552"/>
    <w:rsid w:val="00D823E6"/>
    <w:rsid w:val="00D83D27"/>
    <w:rsid w:val="00D8554D"/>
    <w:rsid w:val="00DA0E0C"/>
    <w:rsid w:val="00DB725A"/>
    <w:rsid w:val="00DC4CC7"/>
    <w:rsid w:val="00DD23A1"/>
    <w:rsid w:val="00DF65EA"/>
    <w:rsid w:val="00E07EE2"/>
    <w:rsid w:val="00E10120"/>
    <w:rsid w:val="00E15B69"/>
    <w:rsid w:val="00E423CA"/>
    <w:rsid w:val="00E43299"/>
    <w:rsid w:val="00E63A18"/>
    <w:rsid w:val="00E73C92"/>
    <w:rsid w:val="00E74B20"/>
    <w:rsid w:val="00E823E8"/>
    <w:rsid w:val="00E8361F"/>
    <w:rsid w:val="00E867EC"/>
    <w:rsid w:val="00EA6713"/>
    <w:rsid w:val="00EA6873"/>
    <w:rsid w:val="00EC31EA"/>
    <w:rsid w:val="00EC7872"/>
    <w:rsid w:val="00EE64DD"/>
    <w:rsid w:val="00EF3CD7"/>
    <w:rsid w:val="00F1006F"/>
    <w:rsid w:val="00F102EF"/>
    <w:rsid w:val="00F15EB8"/>
    <w:rsid w:val="00F20277"/>
    <w:rsid w:val="00F2424A"/>
    <w:rsid w:val="00F25B19"/>
    <w:rsid w:val="00F77277"/>
    <w:rsid w:val="00FE22DB"/>
    <w:rsid w:val="00FF40F4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AD900"/>
  <w14:defaultImageDpi w14:val="0"/>
  <w15:docId w15:val="{CC75F84F-4708-4BEB-8378-1B7BC850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2023-06-22T03:34:00Z</cp:lastPrinted>
  <dcterms:created xsi:type="dcterms:W3CDTF">2023-08-01T06:18:00Z</dcterms:created>
  <dcterms:modified xsi:type="dcterms:W3CDTF">2023-08-01T06:18:00Z</dcterms:modified>
</cp:coreProperties>
</file>