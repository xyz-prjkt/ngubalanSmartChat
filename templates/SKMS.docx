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896B" w14:textId="296AC75F" w:rsidR="00136A44" w:rsidRDefault="00084783" w:rsidP="00136A44">
      <w:pPr>
        <w:pStyle w:val="HeaderSurat"/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7BD101B4" wp14:editId="588961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A44">
        <w:t>PEMERINTAH KABUPATEN Tulungagung</w:t>
      </w:r>
    </w:p>
    <w:p w14:paraId="03EE785C" w14:textId="77777777" w:rsidR="00136A44" w:rsidRDefault="00136A44" w:rsidP="00136A44">
      <w:pPr>
        <w:pStyle w:val="HeaderSurat"/>
      </w:pPr>
      <w:r>
        <w:t>KECAMATAN Kalidawir</w:t>
      </w:r>
    </w:p>
    <w:p w14:paraId="6E8C2006" w14:textId="77777777" w:rsidR="00136A44" w:rsidRDefault="00136A44" w:rsidP="00136A44">
      <w:pPr>
        <w:pStyle w:val="HeaderSurat"/>
      </w:pPr>
      <w:r>
        <w:rPr>
          <w:b/>
        </w:rPr>
        <w:t>desa Ngubalan</w:t>
      </w:r>
    </w:p>
    <w:p w14:paraId="10B56A06" w14:textId="77777777" w:rsidR="00136A44" w:rsidRDefault="00136A44" w:rsidP="00136A44">
      <w:pPr>
        <w:pStyle w:val="HeaderSurat"/>
      </w:pPr>
      <w:r>
        <w:rPr>
          <w:caps w:val="0"/>
          <w:sz w:val="20"/>
        </w:rPr>
        <w:t>Jalan Pakunden No. 01 Desa Ngubalan Kecamatan Kalidawir Kabupaten Tulungagung Email: desangubalan27@gmail.com Kode Pos: 66281</w:t>
      </w:r>
    </w:p>
    <w:p w14:paraId="1AB13057" w14:textId="77777777" w:rsidR="00136A44" w:rsidRDefault="00136A44" w:rsidP="00136A44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1A982A03" w14:textId="77777777" w:rsidR="00136A44" w:rsidRPr="00DA0E0C" w:rsidRDefault="00136A44" w:rsidP="00136A44">
      <w:pPr>
        <w:jc w:val="both"/>
        <w:rPr>
          <w:rFonts w:ascii="Bookman Old Style" w:hAnsi="Bookman Old Style"/>
          <w:caps/>
          <w:sz w:val="36"/>
          <w:szCs w:val="36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  <w:t xml:space="preserve">      </w:t>
      </w:r>
    </w:p>
    <w:p w14:paraId="5A90759A" w14:textId="77777777" w:rsidR="00136A44" w:rsidRPr="00DF71E8" w:rsidRDefault="00136A44" w:rsidP="00136A44">
      <w:pPr>
        <w:pStyle w:val="Heading3"/>
        <w:rPr>
          <w:rFonts w:ascii="Bookman Old Style" w:hAnsi="Bookman Old Style"/>
          <w:sz w:val="28"/>
          <w:szCs w:val="34"/>
        </w:rPr>
      </w:pPr>
      <w:r w:rsidRPr="00DF71E8">
        <w:rPr>
          <w:rFonts w:ascii="Bookman Old Style" w:hAnsi="Bookman Old Style"/>
          <w:sz w:val="28"/>
          <w:szCs w:val="34"/>
        </w:rPr>
        <w:t>SURAT REKOMENDASI PEMBELIAN BBM JENIS TERTENTU</w:t>
      </w:r>
    </w:p>
    <w:p w14:paraId="72FC7DD8" w14:textId="315FD971" w:rsidR="00136A44" w:rsidRPr="00A43B73" w:rsidRDefault="00136A44" w:rsidP="00136A44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 xml:space="preserve">Nomor : </w:t>
      </w:r>
      <w:r w:rsidR="00301425">
        <w:rPr>
          <w:rFonts w:ascii="Bookman Old Style" w:hAnsi="Bookman Old Style"/>
          <w:sz w:val="22"/>
          <w:szCs w:val="22"/>
        </w:rPr>
        <w:t>470/</w:t>
      </w:r>
      <w:r w:rsidR="00084783">
        <w:rPr>
          <w:rFonts w:ascii="Bookman Old Style" w:hAnsi="Bookman Old Style"/>
          <w:sz w:val="22"/>
          <w:szCs w:val="22"/>
          <w:lang w:val="id-ID"/>
        </w:rPr>
        <w:t>{noReg}</w:t>
      </w:r>
      <w:r w:rsidRPr="00DA0E0C"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</w:rPr>
        <w:t>14.2013/2023</w:t>
      </w:r>
    </w:p>
    <w:p w14:paraId="5B74ACB2" w14:textId="77777777" w:rsidR="00136A44" w:rsidRPr="00DA0E0C" w:rsidRDefault="00136A44" w:rsidP="00136A44">
      <w:pPr>
        <w:jc w:val="center"/>
        <w:rPr>
          <w:rFonts w:ascii="Bookman Old Style" w:hAnsi="Bookman Old Style"/>
          <w:sz w:val="22"/>
          <w:szCs w:val="22"/>
        </w:rPr>
      </w:pPr>
    </w:p>
    <w:p w14:paraId="261211CA" w14:textId="77777777" w:rsidR="00136A44" w:rsidRDefault="00136A44" w:rsidP="00136A44">
      <w:pPr>
        <w:pStyle w:val="BodyText"/>
        <w:spacing w:line="276" w:lineRule="auto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Berdasarkan:</w:t>
      </w:r>
    </w:p>
    <w:p w14:paraId="1E414628" w14:textId="77777777" w:rsidR="00136A44" w:rsidRDefault="00136A44" w:rsidP="00136A44">
      <w:pPr>
        <w:pStyle w:val="BodyText"/>
        <w:numPr>
          <w:ilvl w:val="0"/>
          <w:numId w:val="10"/>
        </w:numPr>
        <w:spacing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Undang-Undang Nomor 22 Tahun 2001 tentang Minyak dan Gas Bumi;</w:t>
      </w:r>
    </w:p>
    <w:p w14:paraId="492D22DB" w14:textId="77777777" w:rsidR="00136A44" w:rsidRDefault="00136A44" w:rsidP="00136A44">
      <w:pPr>
        <w:pStyle w:val="BodyText"/>
        <w:numPr>
          <w:ilvl w:val="0"/>
          <w:numId w:val="10"/>
        </w:numPr>
        <w:spacing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Undang-Undang Nomor 32 Tahun 2004 tentang Pemerintah Daerah;</w:t>
      </w:r>
    </w:p>
    <w:p w14:paraId="639EF97B" w14:textId="77777777" w:rsidR="00136A44" w:rsidRDefault="00136A44" w:rsidP="00136A44">
      <w:pPr>
        <w:pStyle w:val="BodyText"/>
        <w:numPr>
          <w:ilvl w:val="0"/>
          <w:numId w:val="10"/>
        </w:numPr>
        <w:spacing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Peraturan Pemerintah Republik Indonesia Nomor 15 Tahun 2012 tentang Harga Jual Eceran Bahan Bakar Minyak Dalam Negeri;</w:t>
      </w:r>
    </w:p>
    <w:p w14:paraId="64D5E04A" w14:textId="77777777" w:rsidR="00136A44" w:rsidRDefault="00136A44" w:rsidP="00136A44">
      <w:pPr>
        <w:pStyle w:val="BodyText"/>
        <w:numPr>
          <w:ilvl w:val="0"/>
          <w:numId w:val="10"/>
        </w:numPr>
        <w:spacing w:line="276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Peraturan Presiden Republik Indonesia Nomor 69 Tahun 2021 tentang Perubahan Atas Peraturan Presiden Nomor 191 Tahun 2014 tentang Penyediaan, Pendistribusian dan Harga Jual Eceran.</w:t>
      </w:r>
    </w:p>
    <w:p w14:paraId="7C0A5357" w14:textId="77777777" w:rsidR="00136A44" w:rsidRDefault="00136A44" w:rsidP="00136A44">
      <w:pPr>
        <w:pStyle w:val="BodyText"/>
        <w:spacing w:line="276" w:lineRule="auto"/>
        <w:ind w:left="1080"/>
        <w:rPr>
          <w:rFonts w:ascii="Bookman Old Style" w:hAnsi="Bookman Old Style"/>
          <w:sz w:val="22"/>
          <w:szCs w:val="22"/>
        </w:rPr>
      </w:pPr>
    </w:p>
    <w:p w14:paraId="332C365B" w14:textId="77777777" w:rsidR="00136A44" w:rsidRPr="005C7F31" w:rsidRDefault="00136A44" w:rsidP="00136A44">
      <w:pPr>
        <w:pStyle w:val="BodyText"/>
        <w:spacing w:line="276" w:lineRule="auto"/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Dengan ini memberikan rekomendasi kepada</w:t>
      </w:r>
      <w:r w:rsidRPr="005C7F31">
        <w:rPr>
          <w:rFonts w:ascii="Bookman Old Style" w:hAnsi="Bookman Old Style"/>
          <w:sz w:val="22"/>
          <w:szCs w:val="22"/>
        </w:rPr>
        <w:t>:</w:t>
      </w:r>
    </w:p>
    <w:p w14:paraId="422DFD60" w14:textId="3966AE25" w:rsidR="00136A44" w:rsidRPr="00DA0E0C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720" w:right="18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84783"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795E2E2E" w14:textId="4B2A257C" w:rsidR="00136A44" w:rsidRPr="00084783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720" w:right="18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 xml:space="preserve">Tempat, </w:t>
      </w:r>
      <w:r w:rsidRPr="00DA0E0C">
        <w:rPr>
          <w:rFonts w:ascii="Bookman Old Style" w:hAnsi="Bookman Old Style"/>
          <w:sz w:val="22"/>
          <w:szCs w:val="22"/>
        </w:rPr>
        <w:t>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84783">
        <w:rPr>
          <w:rFonts w:ascii="Bookman Old Style" w:hAnsi="Bookman Old Style"/>
          <w:sz w:val="22"/>
          <w:szCs w:val="22"/>
          <w:lang w:val="id-ID"/>
        </w:rPr>
        <w:t>{ttl}</w:t>
      </w:r>
    </w:p>
    <w:p w14:paraId="2D1E808A" w14:textId="11F18272" w:rsidR="00136A44" w:rsidRPr="00084783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720" w:right="18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84783">
        <w:rPr>
          <w:rFonts w:ascii="Bookman Old Style" w:hAnsi="Bookman Old Style"/>
          <w:sz w:val="22"/>
          <w:szCs w:val="22"/>
          <w:lang w:val="id-ID"/>
        </w:rPr>
        <w:t>{nik}</w:t>
      </w:r>
    </w:p>
    <w:p w14:paraId="06360248" w14:textId="17E14010" w:rsidR="00136A44" w:rsidRPr="00084783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3828" w:right="180" w:hanging="3108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Alamat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84783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610236F5" w14:textId="77777777" w:rsidR="00136A44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720" w:right="180"/>
        <w:jc w:val="lef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Konsumsi Pengguna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BBM</w:t>
      </w:r>
    </w:p>
    <w:p w14:paraId="2D0334B0" w14:textId="799F7E71" w:rsidR="00136A44" w:rsidRPr="00084783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720" w:right="18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Jenis Usaha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84783">
        <w:rPr>
          <w:rFonts w:ascii="Bookman Old Style" w:hAnsi="Bookman Old Style"/>
          <w:sz w:val="22"/>
          <w:szCs w:val="22"/>
          <w:lang w:val="id-ID"/>
        </w:rPr>
        <w:t>{usaha}</w:t>
      </w:r>
    </w:p>
    <w:p w14:paraId="6F091C0D" w14:textId="77777777" w:rsidR="00136A44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720" w:right="180"/>
        <w:rPr>
          <w:rFonts w:ascii="Bookman Old Style" w:hAnsi="Bookman Old Style"/>
          <w:sz w:val="22"/>
          <w:szCs w:val="22"/>
        </w:rPr>
      </w:pPr>
    </w:p>
    <w:p w14:paraId="4B860FF0" w14:textId="77777777" w:rsidR="00136A44" w:rsidRDefault="00136A44" w:rsidP="00136A44">
      <w:pPr>
        <w:pStyle w:val="BodyText"/>
        <w:numPr>
          <w:ilvl w:val="0"/>
          <w:numId w:val="9"/>
        </w:numPr>
        <w:spacing w:line="276" w:lineRule="auto"/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Berdasarkan hasil verifikasi, kebutuhan BBM digunakan untuk sasaran sebagai berikut: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2"/>
        <w:gridCol w:w="1276"/>
        <w:gridCol w:w="1275"/>
        <w:gridCol w:w="1418"/>
        <w:gridCol w:w="1134"/>
        <w:gridCol w:w="1417"/>
      </w:tblGrid>
      <w:tr w:rsidR="00136A44" w:rsidRPr="006D3C48" w14:paraId="07968E24" w14:textId="77777777" w:rsidTr="006D5C79">
        <w:tc>
          <w:tcPr>
            <w:tcW w:w="425" w:type="dxa"/>
            <w:shd w:val="clear" w:color="auto" w:fill="auto"/>
            <w:vAlign w:val="center"/>
          </w:tcPr>
          <w:p w14:paraId="711E55B5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CAF3B2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Jenis Alat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F3BFB8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Jumlah Alat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0EB755" w14:textId="77777777" w:rsidR="00136A44" w:rsidRPr="006D3C48" w:rsidRDefault="00136A44" w:rsidP="006D5C79">
            <w:pPr>
              <w:pStyle w:val="BodyText"/>
              <w:tabs>
                <w:tab w:val="left" w:pos="3544"/>
                <w:tab w:val="left" w:pos="3828"/>
              </w:tabs>
              <w:spacing w:line="276" w:lineRule="auto"/>
              <w:ind w:right="3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Fungsi Alat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9C0847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BBM Jenis Tertentu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F661D0" w14:textId="77777777" w:rsidR="00136A44" w:rsidRPr="006D3C48" w:rsidRDefault="00136A44" w:rsidP="006D5C79">
            <w:pPr>
              <w:suppressAutoHyphens w:val="0"/>
              <w:autoSpaceDN/>
              <w:rPr>
                <w:rFonts w:ascii="Bookman Old Style" w:hAnsi="Bookman Old Style"/>
                <w:sz w:val="22"/>
                <w:szCs w:val="22"/>
              </w:rPr>
            </w:pPr>
          </w:p>
          <w:p w14:paraId="3F13301F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Kebutuhan BBM Jenis Tertentu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9DAA5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 xml:space="preserve">Jam/Hari Operasi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B5CD6D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Konsumsi BBM Jenis Tertentu</w:t>
            </w:r>
          </w:p>
        </w:tc>
      </w:tr>
      <w:tr w:rsidR="00136A44" w:rsidRPr="006D3C48" w14:paraId="2D23B87F" w14:textId="77777777" w:rsidTr="006D5C79">
        <w:tc>
          <w:tcPr>
            <w:tcW w:w="425" w:type="dxa"/>
            <w:shd w:val="clear" w:color="auto" w:fill="auto"/>
            <w:vAlign w:val="center"/>
          </w:tcPr>
          <w:p w14:paraId="35D7AFC1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D3C48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E7E4D31" w14:textId="68F87A3E" w:rsidR="00136A44" w:rsidRPr="00084783" w:rsidRDefault="00084783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{jenisAlat}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640E9E" w14:textId="45CF9FA8" w:rsidR="00136A44" w:rsidRPr="00084783" w:rsidRDefault="00084783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left="-108" w:right="-108"/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{jumlahAlat}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91979F" w14:textId="28EE69B9" w:rsidR="00136A44" w:rsidRPr="00084783" w:rsidRDefault="00084783" w:rsidP="006D5C79">
            <w:pPr>
              <w:pStyle w:val="BodyText"/>
              <w:tabs>
                <w:tab w:val="left" w:pos="3544"/>
                <w:tab w:val="left" w:pos="3828"/>
              </w:tabs>
              <w:spacing w:before="40" w:line="276" w:lineRule="auto"/>
              <w:ind w:left="-108" w:right="-108"/>
              <w:jc w:val="center"/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{fungsiAlat}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726888" w14:textId="39CB2A42" w:rsidR="00136A44" w:rsidRPr="00084783" w:rsidRDefault="00084783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right="180"/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{jenisBBM}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32104F8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right="18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35</w:t>
            </w:r>
            <w:r w:rsidRPr="006D3C48">
              <w:rPr>
                <w:rFonts w:ascii="Bookman Old Style" w:hAnsi="Bookman Old Style"/>
                <w:sz w:val="22"/>
                <w:szCs w:val="22"/>
              </w:rPr>
              <w:t xml:space="preserve"> liter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C87696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right="18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8 jam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7A1FD4" w14:textId="77777777" w:rsidR="00136A44" w:rsidRPr="006D3C48" w:rsidRDefault="00136A44" w:rsidP="006D5C79">
            <w:pPr>
              <w:pStyle w:val="BodyText"/>
              <w:tabs>
                <w:tab w:val="left" w:pos="1260"/>
                <w:tab w:val="left" w:pos="3544"/>
                <w:tab w:val="left" w:pos="3828"/>
              </w:tabs>
              <w:spacing w:before="40" w:line="276" w:lineRule="auto"/>
              <w:ind w:right="18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245</w:t>
            </w:r>
            <w:r w:rsidRPr="006D3C48">
              <w:rPr>
                <w:rFonts w:ascii="Bookman Old Style" w:hAnsi="Bookman Old Style"/>
                <w:sz w:val="22"/>
                <w:szCs w:val="22"/>
              </w:rPr>
              <w:t xml:space="preserve"> liter per minggu</w:t>
            </w:r>
          </w:p>
        </w:tc>
      </w:tr>
    </w:tbl>
    <w:p w14:paraId="4E69A79E" w14:textId="77777777" w:rsidR="00136A44" w:rsidRDefault="00136A44" w:rsidP="00136A44">
      <w:pPr>
        <w:pStyle w:val="BodyText"/>
        <w:tabs>
          <w:tab w:val="left" w:pos="1260"/>
          <w:tab w:val="left" w:pos="3544"/>
          <w:tab w:val="left" w:pos="3828"/>
        </w:tabs>
        <w:spacing w:line="276" w:lineRule="auto"/>
        <w:ind w:left="1080" w:right="180"/>
        <w:rPr>
          <w:rFonts w:ascii="Bookman Old Style" w:hAnsi="Bookman Old Style"/>
          <w:sz w:val="22"/>
          <w:szCs w:val="22"/>
        </w:rPr>
      </w:pPr>
    </w:p>
    <w:p w14:paraId="46503D2D" w14:textId="77777777" w:rsidR="00136A44" w:rsidRPr="00EA7800" w:rsidRDefault="00136A44" w:rsidP="00136A44">
      <w:pPr>
        <w:pStyle w:val="BodyText"/>
        <w:numPr>
          <w:ilvl w:val="0"/>
          <w:numId w:val="9"/>
        </w:numPr>
        <w:spacing w:line="276" w:lineRule="auto"/>
        <w:ind w:right="180"/>
        <w:rPr>
          <w:rFonts w:ascii="Bookman Old Style" w:hAnsi="Bookman Old Style"/>
          <w:sz w:val="22"/>
          <w:szCs w:val="22"/>
        </w:rPr>
      </w:pPr>
      <w:r w:rsidRPr="00EA7800">
        <w:rPr>
          <w:rFonts w:ascii="Bookman Old Style" w:hAnsi="Bookman Old Style"/>
          <w:sz w:val="22"/>
          <w:szCs w:val="22"/>
        </w:rPr>
        <w:t>Diberikan alokasi volume Minyak Solar/Bio Solar:</w:t>
      </w:r>
    </w:p>
    <w:p w14:paraId="0F47CCF4" w14:textId="77777777" w:rsidR="00136A44" w:rsidRDefault="00136A44" w:rsidP="00136A44">
      <w:pPr>
        <w:pStyle w:val="BodyText"/>
        <w:tabs>
          <w:tab w:val="left" w:pos="1260"/>
          <w:tab w:val="left" w:pos="4253"/>
          <w:tab w:val="left" w:pos="4536"/>
        </w:tabs>
        <w:spacing w:line="276" w:lineRule="auto"/>
        <w:ind w:left="108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Sejumlah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1.000 Liter/bulan</w:t>
      </w:r>
    </w:p>
    <w:p w14:paraId="508E6BCE" w14:textId="77777777" w:rsidR="00136A44" w:rsidRDefault="00136A44" w:rsidP="00136A44">
      <w:pPr>
        <w:pStyle w:val="BodyText"/>
        <w:tabs>
          <w:tab w:val="left" w:pos="1260"/>
          <w:tab w:val="left" w:pos="4253"/>
          <w:tab w:val="left" w:pos="4536"/>
        </w:tabs>
        <w:spacing w:line="276" w:lineRule="auto"/>
        <w:ind w:left="108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 Pengambilan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Lembaga Penyaluran SPBU</w:t>
      </w:r>
    </w:p>
    <w:p w14:paraId="02CA9C66" w14:textId="793DA902" w:rsidR="00136A44" w:rsidRPr="00084783" w:rsidRDefault="00136A44" w:rsidP="00136A44">
      <w:pPr>
        <w:pStyle w:val="BodyText"/>
        <w:tabs>
          <w:tab w:val="left" w:pos="1260"/>
          <w:tab w:val="left" w:pos="4253"/>
          <w:tab w:val="left" w:pos="4536"/>
        </w:tabs>
        <w:spacing w:line="276" w:lineRule="auto"/>
        <w:ind w:left="1080" w:right="18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Nomor Lembaga Penyalur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SPBU </w:t>
      </w:r>
      <w:r w:rsidR="00084783">
        <w:rPr>
          <w:rFonts w:ascii="Bookman Old Style" w:hAnsi="Bookman Old Style"/>
          <w:sz w:val="22"/>
          <w:szCs w:val="22"/>
          <w:lang w:val="id-ID"/>
        </w:rPr>
        <w:t>{kodeSPBU}</w:t>
      </w:r>
    </w:p>
    <w:p w14:paraId="31DEB160" w14:textId="7C722544" w:rsidR="00136A44" w:rsidRPr="00084783" w:rsidRDefault="00136A44" w:rsidP="00136A44">
      <w:pPr>
        <w:pStyle w:val="BodyText"/>
        <w:tabs>
          <w:tab w:val="left" w:pos="1260"/>
          <w:tab w:val="left" w:pos="4253"/>
          <w:tab w:val="left" w:pos="4536"/>
        </w:tabs>
        <w:spacing w:line="276" w:lineRule="auto"/>
        <w:ind w:left="1080" w:right="18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Lokasi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84783">
        <w:rPr>
          <w:rFonts w:ascii="Bookman Old Style" w:hAnsi="Bookman Old Style"/>
          <w:sz w:val="22"/>
          <w:szCs w:val="22"/>
          <w:lang w:val="id-ID"/>
        </w:rPr>
        <w:t>{lokasiSPBU}</w:t>
      </w:r>
    </w:p>
    <w:p w14:paraId="47476BD2" w14:textId="56A21DBB" w:rsidR="00136A44" w:rsidRDefault="00136A44" w:rsidP="00136A44">
      <w:pPr>
        <w:pStyle w:val="BodyText"/>
        <w:numPr>
          <w:ilvl w:val="0"/>
          <w:numId w:val="9"/>
        </w:numPr>
        <w:spacing w:line="276" w:lineRule="auto"/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Masa berlaku Surat Rekomendasi: </w:t>
      </w:r>
      <w:r w:rsidR="00084783">
        <w:rPr>
          <w:rFonts w:ascii="Bookman Old Style" w:hAnsi="Bookman Old Style"/>
          <w:sz w:val="22"/>
          <w:szCs w:val="22"/>
          <w:lang w:val="id-ID"/>
        </w:rPr>
        <w:t>{tglBerlaku}</w:t>
      </w:r>
    </w:p>
    <w:p w14:paraId="1A002DC2" w14:textId="77777777" w:rsidR="00136A44" w:rsidRPr="00DA0E0C" w:rsidRDefault="00136A44" w:rsidP="00136A44">
      <w:pPr>
        <w:pStyle w:val="BodyText"/>
        <w:numPr>
          <w:ilvl w:val="0"/>
          <w:numId w:val="9"/>
        </w:numPr>
        <w:spacing w:line="276" w:lineRule="auto"/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Apabila penggunaan surat rekomendasi ini tidak sebagaimana mestinya, maka akan dicabut dan ditindaklanjuti dengan proses hukum sesuai dengan ketentuan dan peraturan perundang-undangan.</w:t>
      </w:r>
    </w:p>
    <w:p w14:paraId="13E8367C" w14:textId="77777777" w:rsidR="00136A44" w:rsidRPr="00DA0E0C" w:rsidRDefault="00136A44" w:rsidP="00136A4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136A44" w:rsidRPr="00C71F67" w14:paraId="53EFC015" w14:textId="77777777" w:rsidTr="006D5C79">
        <w:tblPrEx>
          <w:tblCellMar>
            <w:top w:w="0" w:type="dxa"/>
            <w:bottom w:w="0" w:type="dxa"/>
          </w:tblCellMar>
        </w:tblPrEx>
        <w:trPr>
          <w:trHeight w:val="210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DFB4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8E01E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AD60A" w14:textId="1BF3AE40" w:rsidR="00136A44" w:rsidRPr="00084783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Ngubalan, </w:t>
            </w:r>
            <w:r w:rsidR="00084783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1F11E9EB" w14:textId="77777777" w:rsidR="00136A44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Kepala Desa Ngubalan,</w:t>
            </w:r>
          </w:p>
          <w:p w14:paraId="0D479D43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F68D25C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35ABDAE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B2BA723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4B7A4E9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3E4527" w14:textId="77777777" w:rsidR="00136A44" w:rsidRPr="00C71F67" w:rsidRDefault="00136A44" w:rsidP="006D5C7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2FA8DA72" w14:textId="77777777" w:rsidR="001E5805" w:rsidRPr="004F1888" w:rsidRDefault="001E5805" w:rsidP="00317EB4">
      <w:pPr>
        <w:pStyle w:val="HeaderSurat"/>
      </w:pPr>
    </w:p>
    <w:sectPr w:rsidR="001E5805" w:rsidRPr="004F1888" w:rsidSect="001510F3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C433" w14:textId="77777777" w:rsidR="000A1C24" w:rsidRDefault="000A1C24">
      <w:r>
        <w:separator/>
      </w:r>
    </w:p>
  </w:endnote>
  <w:endnote w:type="continuationSeparator" w:id="0">
    <w:p w14:paraId="04130908" w14:textId="77777777" w:rsidR="000A1C24" w:rsidRDefault="000A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28A7" w14:textId="77777777" w:rsidR="000A1C24" w:rsidRDefault="000A1C24">
      <w:r>
        <w:rPr>
          <w:color w:val="000000"/>
        </w:rPr>
        <w:separator/>
      </w:r>
    </w:p>
  </w:footnote>
  <w:footnote w:type="continuationSeparator" w:id="0">
    <w:p w14:paraId="32FDE43A" w14:textId="77777777" w:rsidR="000A1C24" w:rsidRDefault="000A1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70E7"/>
    <w:multiLevelType w:val="hybridMultilevel"/>
    <w:tmpl w:val="7188FCAE"/>
    <w:lvl w:ilvl="0" w:tplc="7A14B4C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0BA487F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103EA5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902F45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5A23A04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5411442"/>
    <w:multiLevelType w:val="multilevel"/>
    <w:tmpl w:val="85C2E70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6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8A237FF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B50AA9"/>
    <w:multiLevelType w:val="hybridMultilevel"/>
    <w:tmpl w:val="60C2487E"/>
    <w:lvl w:ilvl="0" w:tplc="340874A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6D6C0764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1D6F07"/>
    <w:multiLevelType w:val="hybridMultilevel"/>
    <w:tmpl w:val="60C2487E"/>
    <w:lvl w:ilvl="0" w:tplc="340874A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7CE814A8"/>
    <w:multiLevelType w:val="hybridMultilevel"/>
    <w:tmpl w:val="60C2487E"/>
    <w:lvl w:ilvl="0" w:tplc="340874A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969089991">
    <w:abstractNumId w:val="6"/>
  </w:num>
  <w:num w:numId="2" w16cid:durableId="800391337">
    <w:abstractNumId w:val="7"/>
  </w:num>
  <w:num w:numId="3" w16cid:durableId="2032757390">
    <w:abstractNumId w:val="2"/>
  </w:num>
  <w:num w:numId="4" w16cid:durableId="455217566">
    <w:abstractNumId w:val="5"/>
  </w:num>
  <w:num w:numId="5" w16cid:durableId="188299311">
    <w:abstractNumId w:val="1"/>
  </w:num>
  <w:num w:numId="6" w16cid:durableId="477570508">
    <w:abstractNumId w:val="4"/>
  </w:num>
  <w:num w:numId="7" w16cid:durableId="1071730814">
    <w:abstractNumId w:val="9"/>
  </w:num>
  <w:num w:numId="8" w16cid:durableId="774908933">
    <w:abstractNumId w:val="3"/>
  </w:num>
  <w:num w:numId="9" w16cid:durableId="2112627439">
    <w:abstractNumId w:val="8"/>
  </w:num>
  <w:num w:numId="10" w16cid:durableId="1771121149">
    <w:abstractNumId w:val="0"/>
  </w:num>
  <w:num w:numId="11" w16cid:durableId="2142729474">
    <w:abstractNumId w:val="10"/>
  </w:num>
  <w:num w:numId="12" w16cid:durableId="5397118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519"/>
    <w:rsid w:val="0000506B"/>
    <w:rsid w:val="00007471"/>
    <w:rsid w:val="00015982"/>
    <w:rsid w:val="00021E34"/>
    <w:rsid w:val="0002358D"/>
    <w:rsid w:val="00027417"/>
    <w:rsid w:val="00040B00"/>
    <w:rsid w:val="00047097"/>
    <w:rsid w:val="00084783"/>
    <w:rsid w:val="000911C6"/>
    <w:rsid w:val="00094283"/>
    <w:rsid w:val="000A0096"/>
    <w:rsid w:val="000A1C24"/>
    <w:rsid w:val="000A3479"/>
    <w:rsid w:val="000B52A0"/>
    <w:rsid w:val="000B6CF1"/>
    <w:rsid w:val="000D0911"/>
    <w:rsid w:val="000D1871"/>
    <w:rsid w:val="000D1CF8"/>
    <w:rsid w:val="000D3F9F"/>
    <w:rsid w:val="000E5E74"/>
    <w:rsid w:val="000E79E2"/>
    <w:rsid w:val="000F1461"/>
    <w:rsid w:val="000F3170"/>
    <w:rsid w:val="000F6C8F"/>
    <w:rsid w:val="001120EE"/>
    <w:rsid w:val="00115349"/>
    <w:rsid w:val="00115F63"/>
    <w:rsid w:val="00116942"/>
    <w:rsid w:val="00116CE0"/>
    <w:rsid w:val="00120383"/>
    <w:rsid w:val="00121191"/>
    <w:rsid w:val="00124BF3"/>
    <w:rsid w:val="0012691D"/>
    <w:rsid w:val="00126F72"/>
    <w:rsid w:val="00133DC9"/>
    <w:rsid w:val="001368CC"/>
    <w:rsid w:val="00136A44"/>
    <w:rsid w:val="00140CE3"/>
    <w:rsid w:val="0014162D"/>
    <w:rsid w:val="001451CE"/>
    <w:rsid w:val="001451FB"/>
    <w:rsid w:val="00150340"/>
    <w:rsid w:val="001510F3"/>
    <w:rsid w:val="00157025"/>
    <w:rsid w:val="00165FCD"/>
    <w:rsid w:val="00166A57"/>
    <w:rsid w:val="00167F8F"/>
    <w:rsid w:val="00170AF1"/>
    <w:rsid w:val="00175503"/>
    <w:rsid w:val="00175723"/>
    <w:rsid w:val="00177815"/>
    <w:rsid w:val="00196881"/>
    <w:rsid w:val="00196DAB"/>
    <w:rsid w:val="00197C4B"/>
    <w:rsid w:val="001A4F32"/>
    <w:rsid w:val="001A5A60"/>
    <w:rsid w:val="001B0145"/>
    <w:rsid w:val="001B6C78"/>
    <w:rsid w:val="001C362C"/>
    <w:rsid w:val="001C5225"/>
    <w:rsid w:val="001E50AE"/>
    <w:rsid w:val="001E5805"/>
    <w:rsid w:val="001E7BC0"/>
    <w:rsid w:val="00204561"/>
    <w:rsid w:val="00207690"/>
    <w:rsid w:val="00212B04"/>
    <w:rsid w:val="002258F2"/>
    <w:rsid w:val="00226E89"/>
    <w:rsid w:val="00230A09"/>
    <w:rsid w:val="002326C0"/>
    <w:rsid w:val="00235C86"/>
    <w:rsid w:val="002459EB"/>
    <w:rsid w:val="0024741A"/>
    <w:rsid w:val="002531E4"/>
    <w:rsid w:val="00256A11"/>
    <w:rsid w:val="0026289C"/>
    <w:rsid w:val="00270274"/>
    <w:rsid w:val="00273B45"/>
    <w:rsid w:val="00276B7A"/>
    <w:rsid w:val="002A1D80"/>
    <w:rsid w:val="002A79EB"/>
    <w:rsid w:val="002B3A0F"/>
    <w:rsid w:val="002B580C"/>
    <w:rsid w:val="002C3E99"/>
    <w:rsid w:val="002C5F36"/>
    <w:rsid w:val="002D1EF6"/>
    <w:rsid w:val="002D3EFD"/>
    <w:rsid w:val="002D621B"/>
    <w:rsid w:val="002E6072"/>
    <w:rsid w:val="00301425"/>
    <w:rsid w:val="003128C7"/>
    <w:rsid w:val="00317E7A"/>
    <w:rsid w:val="00317EB4"/>
    <w:rsid w:val="0032215C"/>
    <w:rsid w:val="003228E3"/>
    <w:rsid w:val="00333849"/>
    <w:rsid w:val="00350F8E"/>
    <w:rsid w:val="003519A2"/>
    <w:rsid w:val="00352BE7"/>
    <w:rsid w:val="00354882"/>
    <w:rsid w:val="00366A4E"/>
    <w:rsid w:val="00373DB2"/>
    <w:rsid w:val="003819BC"/>
    <w:rsid w:val="00386EBF"/>
    <w:rsid w:val="00393EBA"/>
    <w:rsid w:val="0039435A"/>
    <w:rsid w:val="00394D20"/>
    <w:rsid w:val="003B0521"/>
    <w:rsid w:val="003C3E13"/>
    <w:rsid w:val="003D0288"/>
    <w:rsid w:val="003D4D2C"/>
    <w:rsid w:val="003E00FB"/>
    <w:rsid w:val="003E044D"/>
    <w:rsid w:val="003E44B9"/>
    <w:rsid w:val="003E7FD9"/>
    <w:rsid w:val="003F3FA3"/>
    <w:rsid w:val="0041438B"/>
    <w:rsid w:val="0041634B"/>
    <w:rsid w:val="00421BB9"/>
    <w:rsid w:val="004248FB"/>
    <w:rsid w:val="00426E65"/>
    <w:rsid w:val="00430D2D"/>
    <w:rsid w:val="00434FC4"/>
    <w:rsid w:val="004471CA"/>
    <w:rsid w:val="00447CDD"/>
    <w:rsid w:val="00447D5A"/>
    <w:rsid w:val="004539E2"/>
    <w:rsid w:val="004719F3"/>
    <w:rsid w:val="00473A06"/>
    <w:rsid w:val="00474D74"/>
    <w:rsid w:val="00475822"/>
    <w:rsid w:val="00475A31"/>
    <w:rsid w:val="004A13FE"/>
    <w:rsid w:val="004B5F25"/>
    <w:rsid w:val="004B60F8"/>
    <w:rsid w:val="004C25BC"/>
    <w:rsid w:val="004C30A7"/>
    <w:rsid w:val="004D06A1"/>
    <w:rsid w:val="004D5512"/>
    <w:rsid w:val="004E2BAF"/>
    <w:rsid w:val="004F1888"/>
    <w:rsid w:val="004F677B"/>
    <w:rsid w:val="00501CBD"/>
    <w:rsid w:val="00506490"/>
    <w:rsid w:val="00506D16"/>
    <w:rsid w:val="005077B3"/>
    <w:rsid w:val="00513EB0"/>
    <w:rsid w:val="005159C4"/>
    <w:rsid w:val="00524D00"/>
    <w:rsid w:val="0052674F"/>
    <w:rsid w:val="005366CE"/>
    <w:rsid w:val="00536A99"/>
    <w:rsid w:val="00537223"/>
    <w:rsid w:val="005373B2"/>
    <w:rsid w:val="00537734"/>
    <w:rsid w:val="0054294B"/>
    <w:rsid w:val="00547769"/>
    <w:rsid w:val="00556054"/>
    <w:rsid w:val="0058275D"/>
    <w:rsid w:val="0058504F"/>
    <w:rsid w:val="005908F5"/>
    <w:rsid w:val="005914C1"/>
    <w:rsid w:val="00591F34"/>
    <w:rsid w:val="0059519F"/>
    <w:rsid w:val="00596CC3"/>
    <w:rsid w:val="005A4065"/>
    <w:rsid w:val="005A4EC0"/>
    <w:rsid w:val="005B3D2F"/>
    <w:rsid w:val="005C7F31"/>
    <w:rsid w:val="005D6597"/>
    <w:rsid w:val="005E284B"/>
    <w:rsid w:val="005E32BD"/>
    <w:rsid w:val="005E49DD"/>
    <w:rsid w:val="005E65E3"/>
    <w:rsid w:val="005F0CFA"/>
    <w:rsid w:val="005F4ADF"/>
    <w:rsid w:val="00602A7B"/>
    <w:rsid w:val="00605F5F"/>
    <w:rsid w:val="00607560"/>
    <w:rsid w:val="00610F8D"/>
    <w:rsid w:val="0062130A"/>
    <w:rsid w:val="00627A22"/>
    <w:rsid w:val="00630DE2"/>
    <w:rsid w:val="00642416"/>
    <w:rsid w:val="00656010"/>
    <w:rsid w:val="00657E8C"/>
    <w:rsid w:val="00662435"/>
    <w:rsid w:val="00663954"/>
    <w:rsid w:val="0066614D"/>
    <w:rsid w:val="00680B4F"/>
    <w:rsid w:val="00681240"/>
    <w:rsid w:val="00683A8C"/>
    <w:rsid w:val="006919F6"/>
    <w:rsid w:val="006941D2"/>
    <w:rsid w:val="00694E09"/>
    <w:rsid w:val="006A1324"/>
    <w:rsid w:val="006A148F"/>
    <w:rsid w:val="006B1669"/>
    <w:rsid w:val="006B20AF"/>
    <w:rsid w:val="006B7E59"/>
    <w:rsid w:val="006C27C1"/>
    <w:rsid w:val="006C59AA"/>
    <w:rsid w:val="006C5D22"/>
    <w:rsid w:val="006D3C48"/>
    <w:rsid w:val="006D5C79"/>
    <w:rsid w:val="006E196D"/>
    <w:rsid w:val="006E4CF0"/>
    <w:rsid w:val="00713D1C"/>
    <w:rsid w:val="00721BD1"/>
    <w:rsid w:val="00723246"/>
    <w:rsid w:val="00723FBC"/>
    <w:rsid w:val="00732384"/>
    <w:rsid w:val="0073712F"/>
    <w:rsid w:val="00755644"/>
    <w:rsid w:val="00766042"/>
    <w:rsid w:val="00772899"/>
    <w:rsid w:val="007928B5"/>
    <w:rsid w:val="007A0A88"/>
    <w:rsid w:val="007B01E3"/>
    <w:rsid w:val="007B1547"/>
    <w:rsid w:val="007B19B2"/>
    <w:rsid w:val="007B1D8E"/>
    <w:rsid w:val="007B747F"/>
    <w:rsid w:val="007C5E7B"/>
    <w:rsid w:val="007C6DF1"/>
    <w:rsid w:val="007E6808"/>
    <w:rsid w:val="007E6BC7"/>
    <w:rsid w:val="007F1F33"/>
    <w:rsid w:val="007F2BEB"/>
    <w:rsid w:val="00800B61"/>
    <w:rsid w:val="008029F0"/>
    <w:rsid w:val="00804F9C"/>
    <w:rsid w:val="00805067"/>
    <w:rsid w:val="008175FF"/>
    <w:rsid w:val="00822B33"/>
    <w:rsid w:val="0082658E"/>
    <w:rsid w:val="00827FB8"/>
    <w:rsid w:val="008311AA"/>
    <w:rsid w:val="00833D99"/>
    <w:rsid w:val="00845F92"/>
    <w:rsid w:val="00846B3C"/>
    <w:rsid w:val="00851EB4"/>
    <w:rsid w:val="00870B14"/>
    <w:rsid w:val="00871247"/>
    <w:rsid w:val="008806BF"/>
    <w:rsid w:val="00883B4E"/>
    <w:rsid w:val="00884161"/>
    <w:rsid w:val="00887F96"/>
    <w:rsid w:val="00893D32"/>
    <w:rsid w:val="008A6AA2"/>
    <w:rsid w:val="008A6F1D"/>
    <w:rsid w:val="008B2698"/>
    <w:rsid w:val="008B4A39"/>
    <w:rsid w:val="008C4616"/>
    <w:rsid w:val="008D207E"/>
    <w:rsid w:val="008D30E0"/>
    <w:rsid w:val="008D314F"/>
    <w:rsid w:val="008D3722"/>
    <w:rsid w:val="008E2159"/>
    <w:rsid w:val="008E5818"/>
    <w:rsid w:val="008E629C"/>
    <w:rsid w:val="008F0ED6"/>
    <w:rsid w:val="008F3F02"/>
    <w:rsid w:val="0090245C"/>
    <w:rsid w:val="009047EE"/>
    <w:rsid w:val="00910A84"/>
    <w:rsid w:val="00912FCE"/>
    <w:rsid w:val="00925FCF"/>
    <w:rsid w:val="00926FB1"/>
    <w:rsid w:val="00944AFF"/>
    <w:rsid w:val="00950D6F"/>
    <w:rsid w:val="00956E89"/>
    <w:rsid w:val="009614EE"/>
    <w:rsid w:val="00971289"/>
    <w:rsid w:val="0098688A"/>
    <w:rsid w:val="009A08E5"/>
    <w:rsid w:val="009A1AE1"/>
    <w:rsid w:val="009A1B65"/>
    <w:rsid w:val="009A4229"/>
    <w:rsid w:val="009A7779"/>
    <w:rsid w:val="009B0F54"/>
    <w:rsid w:val="009B122F"/>
    <w:rsid w:val="009B1ED2"/>
    <w:rsid w:val="009B262B"/>
    <w:rsid w:val="009B47FF"/>
    <w:rsid w:val="009B5458"/>
    <w:rsid w:val="009B65D4"/>
    <w:rsid w:val="009B686A"/>
    <w:rsid w:val="009C342A"/>
    <w:rsid w:val="009C4D13"/>
    <w:rsid w:val="009D0830"/>
    <w:rsid w:val="009D1B7C"/>
    <w:rsid w:val="009D1D29"/>
    <w:rsid w:val="009D641A"/>
    <w:rsid w:val="009F30CF"/>
    <w:rsid w:val="009F672C"/>
    <w:rsid w:val="00A0792A"/>
    <w:rsid w:val="00A10103"/>
    <w:rsid w:val="00A11A22"/>
    <w:rsid w:val="00A13C36"/>
    <w:rsid w:val="00A16BF9"/>
    <w:rsid w:val="00A24263"/>
    <w:rsid w:val="00A26AA6"/>
    <w:rsid w:val="00A26F3B"/>
    <w:rsid w:val="00A271B4"/>
    <w:rsid w:val="00A43B73"/>
    <w:rsid w:val="00A532BA"/>
    <w:rsid w:val="00A60E36"/>
    <w:rsid w:val="00A62965"/>
    <w:rsid w:val="00A72FA6"/>
    <w:rsid w:val="00A7331A"/>
    <w:rsid w:val="00A9041E"/>
    <w:rsid w:val="00A910F5"/>
    <w:rsid w:val="00A91F6D"/>
    <w:rsid w:val="00A929F6"/>
    <w:rsid w:val="00A9351D"/>
    <w:rsid w:val="00A93901"/>
    <w:rsid w:val="00A97369"/>
    <w:rsid w:val="00AA183F"/>
    <w:rsid w:val="00AA7541"/>
    <w:rsid w:val="00AA7EAB"/>
    <w:rsid w:val="00AB2195"/>
    <w:rsid w:val="00AB5174"/>
    <w:rsid w:val="00AB567B"/>
    <w:rsid w:val="00AB5FF5"/>
    <w:rsid w:val="00AB7EC3"/>
    <w:rsid w:val="00AC5EDC"/>
    <w:rsid w:val="00AD0D8D"/>
    <w:rsid w:val="00AE414C"/>
    <w:rsid w:val="00AE455E"/>
    <w:rsid w:val="00AE5F58"/>
    <w:rsid w:val="00AF216E"/>
    <w:rsid w:val="00AF232A"/>
    <w:rsid w:val="00AF2D5E"/>
    <w:rsid w:val="00AF322E"/>
    <w:rsid w:val="00B0153E"/>
    <w:rsid w:val="00B0452A"/>
    <w:rsid w:val="00B04C97"/>
    <w:rsid w:val="00B27947"/>
    <w:rsid w:val="00B323D3"/>
    <w:rsid w:val="00B33D15"/>
    <w:rsid w:val="00B356AB"/>
    <w:rsid w:val="00B564F2"/>
    <w:rsid w:val="00B657F2"/>
    <w:rsid w:val="00B67A8F"/>
    <w:rsid w:val="00B84CD4"/>
    <w:rsid w:val="00BA07B7"/>
    <w:rsid w:val="00BA1812"/>
    <w:rsid w:val="00BB2A41"/>
    <w:rsid w:val="00BB6483"/>
    <w:rsid w:val="00BB780E"/>
    <w:rsid w:val="00BC5F6C"/>
    <w:rsid w:val="00BD4DB0"/>
    <w:rsid w:val="00BE4383"/>
    <w:rsid w:val="00BF0D57"/>
    <w:rsid w:val="00C00A87"/>
    <w:rsid w:val="00C14D39"/>
    <w:rsid w:val="00C14D5F"/>
    <w:rsid w:val="00C33D46"/>
    <w:rsid w:val="00C35EAA"/>
    <w:rsid w:val="00C35EAE"/>
    <w:rsid w:val="00C40C36"/>
    <w:rsid w:val="00C41B85"/>
    <w:rsid w:val="00C5064A"/>
    <w:rsid w:val="00C5113C"/>
    <w:rsid w:val="00C57C54"/>
    <w:rsid w:val="00C71F67"/>
    <w:rsid w:val="00C737AF"/>
    <w:rsid w:val="00C74F12"/>
    <w:rsid w:val="00C839CE"/>
    <w:rsid w:val="00C87934"/>
    <w:rsid w:val="00C91C68"/>
    <w:rsid w:val="00C929B5"/>
    <w:rsid w:val="00C93754"/>
    <w:rsid w:val="00C9443D"/>
    <w:rsid w:val="00CA5DBC"/>
    <w:rsid w:val="00CA77ED"/>
    <w:rsid w:val="00CB260B"/>
    <w:rsid w:val="00CC1D41"/>
    <w:rsid w:val="00CC3268"/>
    <w:rsid w:val="00CD43E3"/>
    <w:rsid w:val="00CD5B37"/>
    <w:rsid w:val="00CE1E33"/>
    <w:rsid w:val="00CE6D9A"/>
    <w:rsid w:val="00CF58EC"/>
    <w:rsid w:val="00CF5EC2"/>
    <w:rsid w:val="00CF6A3D"/>
    <w:rsid w:val="00D0002A"/>
    <w:rsid w:val="00D06023"/>
    <w:rsid w:val="00D14BC9"/>
    <w:rsid w:val="00D20077"/>
    <w:rsid w:val="00D259A9"/>
    <w:rsid w:val="00D33FF2"/>
    <w:rsid w:val="00D52396"/>
    <w:rsid w:val="00D53854"/>
    <w:rsid w:val="00D552F8"/>
    <w:rsid w:val="00D57C0C"/>
    <w:rsid w:val="00D60259"/>
    <w:rsid w:val="00D64042"/>
    <w:rsid w:val="00D64326"/>
    <w:rsid w:val="00D7464D"/>
    <w:rsid w:val="00D75552"/>
    <w:rsid w:val="00D823E6"/>
    <w:rsid w:val="00D83BD3"/>
    <w:rsid w:val="00D83D27"/>
    <w:rsid w:val="00DA0E0C"/>
    <w:rsid w:val="00DA354F"/>
    <w:rsid w:val="00DA4FE0"/>
    <w:rsid w:val="00DB725A"/>
    <w:rsid w:val="00DC3314"/>
    <w:rsid w:val="00DE272B"/>
    <w:rsid w:val="00DF71E8"/>
    <w:rsid w:val="00E1136C"/>
    <w:rsid w:val="00E16054"/>
    <w:rsid w:val="00E25D3C"/>
    <w:rsid w:val="00E34656"/>
    <w:rsid w:val="00E423CA"/>
    <w:rsid w:val="00E6139A"/>
    <w:rsid w:val="00E652A0"/>
    <w:rsid w:val="00E74452"/>
    <w:rsid w:val="00E821A6"/>
    <w:rsid w:val="00E83457"/>
    <w:rsid w:val="00E836C4"/>
    <w:rsid w:val="00E8474C"/>
    <w:rsid w:val="00E927BE"/>
    <w:rsid w:val="00EA548C"/>
    <w:rsid w:val="00EA6873"/>
    <w:rsid w:val="00EA7E99"/>
    <w:rsid w:val="00EB0DFC"/>
    <w:rsid w:val="00EB377B"/>
    <w:rsid w:val="00EB3BFF"/>
    <w:rsid w:val="00EB50EB"/>
    <w:rsid w:val="00EE1AD6"/>
    <w:rsid w:val="00EE7066"/>
    <w:rsid w:val="00EF3CD7"/>
    <w:rsid w:val="00EF7B0B"/>
    <w:rsid w:val="00F102EF"/>
    <w:rsid w:val="00F15D99"/>
    <w:rsid w:val="00F15EB8"/>
    <w:rsid w:val="00F1782A"/>
    <w:rsid w:val="00F20277"/>
    <w:rsid w:val="00F23CB6"/>
    <w:rsid w:val="00F2424A"/>
    <w:rsid w:val="00F400B7"/>
    <w:rsid w:val="00F43FAA"/>
    <w:rsid w:val="00F44E74"/>
    <w:rsid w:val="00F635D1"/>
    <w:rsid w:val="00F646B3"/>
    <w:rsid w:val="00F7188B"/>
    <w:rsid w:val="00F7691B"/>
    <w:rsid w:val="00F858BB"/>
    <w:rsid w:val="00F877A9"/>
    <w:rsid w:val="00FC1971"/>
    <w:rsid w:val="00FD27C0"/>
    <w:rsid w:val="00FD35C7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CA0B1"/>
  <w14:defaultImageDpi w14:val="0"/>
  <w15:docId w15:val="{B001F69D-6748-42AB-9292-6B4A6693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character" w:styleId="Hyperlink">
    <w:name w:val="Hyperlink"/>
    <w:uiPriority w:val="99"/>
    <w:unhideWhenUsed/>
    <w:rsid w:val="001E580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7C0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EAABC-34F2-411D-B202-D380037A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2</cp:revision>
  <cp:lastPrinted>2023-07-21T04:01:00Z</cp:lastPrinted>
  <dcterms:created xsi:type="dcterms:W3CDTF">2023-08-01T03:35:00Z</dcterms:created>
  <dcterms:modified xsi:type="dcterms:W3CDTF">2023-08-01T03:35:00Z</dcterms:modified>
</cp:coreProperties>
</file>